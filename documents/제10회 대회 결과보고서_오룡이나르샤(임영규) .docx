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F70780" w:rsidTr="0043027E">
        <w:trPr>
          <w:trHeight w:val="776"/>
          <w:jc w:val="center"/>
        </w:trPr>
        <w:tc>
          <w:tcPr>
            <w:tcW w:w="9854" w:type="dxa"/>
          </w:tcPr>
          <w:tbl>
            <w:tblPr>
              <w:tblStyle w:val="a3"/>
              <w:tblW w:w="0" w:type="auto"/>
              <w:tblBorders>
                <w:top w:val="single" w:sz="4" w:space="0" w:color="auto"/>
                <w:left w:val="none" w:sz="0" w:space="0" w:color="auto"/>
                <w:bottom w:val="single" w:sz="4" w:space="0" w:color="auto"/>
                <w:right w:val="none" w:sz="0" w:space="0" w:color="auto"/>
                <w:insideH w:val="single" w:sz="4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14"/>
            </w:tblGrid>
            <w:tr w:rsidR="00F70780" w:rsidTr="00F70780">
              <w:trPr>
                <w:trHeight w:val="13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:rsidR="00F70780" w:rsidRP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  <w:tr w:rsidR="00F70780" w:rsidTr="00F70780">
              <w:trPr>
                <w:trHeight w:val="699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vAlign w:val="center"/>
                </w:tcPr>
                <w:p w:rsid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</w:pPr>
                  <w:r w:rsidRPr="00D1736F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제</w:t>
                  </w:r>
                  <w:r w:rsidR="006423A0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10</w:t>
                  </w:r>
                  <w:r w:rsidRPr="00D1736F"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>회 공개SW 개발자</w:t>
                  </w:r>
                  <w:r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 </w:t>
                  </w:r>
                  <w:r w:rsidRPr="00D1736F"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36"/>
                      <w:szCs w:val="36"/>
                    </w:rPr>
                    <w:t xml:space="preserve">대회 </w:t>
                  </w:r>
                  <w:r w:rsidR="00780D15">
                    <w:rPr>
                      <w:rFonts w:ascii="HY헤드라인M" w:eastAsia="HY헤드라인M" w:hAnsi="굴림" w:cs="굴림" w:hint="eastAsia"/>
                      <w:b/>
                      <w:color w:val="000000"/>
                      <w:kern w:val="0"/>
                      <w:sz w:val="36"/>
                      <w:szCs w:val="36"/>
                    </w:rPr>
                    <w:t>결과 보고서</w:t>
                  </w:r>
                </w:p>
              </w:tc>
            </w:tr>
            <w:tr w:rsidR="00F70780" w:rsidTr="00F70780">
              <w:trPr>
                <w:trHeight w:val="64"/>
              </w:trPr>
              <w:tc>
                <w:tcPr>
                  <w:tcW w:w="9614" w:type="dxa"/>
                  <w:tcBorders>
                    <w:top w:val="nil"/>
                    <w:bottom w:val="nil"/>
                  </w:tcBorders>
                  <w:shd w:val="clear" w:color="auto" w:fill="9CC2E5" w:themeFill="accent1" w:themeFillTint="99"/>
                  <w:vAlign w:val="center"/>
                </w:tcPr>
                <w:p w:rsid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:rsid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:rsid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:rsid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  <w:p w:rsidR="00F70780" w:rsidRPr="00F70780" w:rsidRDefault="00F70780" w:rsidP="00D9582F">
                  <w:pPr>
                    <w:jc w:val="left"/>
                    <w:textAlignment w:val="baseline"/>
                    <w:rPr>
                      <w:rFonts w:ascii="HY헤드라인M" w:eastAsia="HY헤드라인M" w:hAnsi="굴림" w:cs="굴림"/>
                      <w:b/>
                      <w:color w:val="000000"/>
                      <w:kern w:val="0"/>
                      <w:sz w:val="2"/>
                      <w:szCs w:val="2"/>
                    </w:rPr>
                  </w:pPr>
                </w:p>
              </w:tc>
            </w:tr>
          </w:tbl>
          <w:p w:rsidR="00F70780" w:rsidRDefault="00F70780" w:rsidP="00D9582F">
            <w:pPr>
              <w:jc w:val="left"/>
              <w:textAlignment w:val="baseline"/>
              <w:rPr>
                <w:rFonts w:ascii="HY헤드라인M" w:eastAsia="HY헤드라인M" w:hAnsi="굴림" w:cs="굴림"/>
                <w:b/>
                <w:color w:val="000000"/>
                <w:kern w:val="0"/>
                <w:sz w:val="36"/>
                <w:szCs w:val="36"/>
              </w:rPr>
            </w:pPr>
          </w:p>
        </w:tc>
      </w:tr>
    </w:tbl>
    <w:p w:rsidR="00AD58AF" w:rsidRDefault="00AD58AF" w:rsidP="00D9582F">
      <w:pPr>
        <w:spacing w:line="240" w:lineRule="auto"/>
        <w:jc w:val="left"/>
      </w:pPr>
    </w:p>
    <w:p w:rsidR="00F70780" w:rsidRPr="0043027E" w:rsidRDefault="00956A6F" w:rsidP="00D9582F">
      <w:pPr>
        <w:jc w:val="left"/>
        <w:rPr>
          <w:b/>
          <w:sz w:val="30"/>
          <w:szCs w:val="30"/>
        </w:rPr>
      </w:pPr>
      <w:r w:rsidRPr="0043027E">
        <w:rPr>
          <w:rFonts w:ascii="맑은 고딕" w:eastAsia="맑은 고딕" w:hAnsi="맑은 고딕" w:cs="굴림" w:hint="eastAsia"/>
          <w:b/>
          <w:color w:val="000000"/>
          <w:kern w:val="0"/>
          <w:sz w:val="30"/>
          <w:szCs w:val="30"/>
        </w:rPr>
        <w:t>□</w:t>
      </w:r>
      <w:r w:rsidR="00F70780" w:rsidRPr="0043027E">
        <w:rPr>
          <w:rFonts w:hint="eastAsia"/>
          <w:b/>
          <w:sz w:val="30"/>
          <w:szCs w:val="30"/>
        </w:rPr>
        <w:t xml:space="preserve"> </w:t>
      </w:r>
      <w:proofErr w:type="spellStart"/>
      <w:r w:rsidR="00F70780" w:rsidRPr="0043027E">
        <w:rPr>
          <w:rFonts w:hint="eastAsia"/>
          <w:b/>
          <w:sz w:val="30"/>
          <w:szCs w:val="30"/>
        </w:rPr>
        <w:t>참가팀</w:t>
      </w:r>
      <w:proofErr w:type="spellEnd"/>
      <w:r w:rsidR="00F70780" w:rsidRPr="0043027E">
        <w:rPr>
          <w:rFonts w:hint="eastAsia"/>
          <w:b/>
          <w:sz w:val="30"/>
          <w:szCs w:val="30"/>
        </w:rPr>
        <w:t xml:space="preserve"> 개요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7"/>
        <w:gridCol w:w="1094"/>
        <w:gridCol w:w="1896"/>
        <w:gridCol w:w="1896"/>
        <w:gridCol w:w="1896"/>
        <w:gridCol w:w="1896"/>
      </w:tblGrid>
      <w:tr w:rsidR="00F70780" w:rsidRPr="00F70780" w:rsidTr="0043027E">
        <w:trPr>
          <w:trHeight w:val="426"/>
          <w:jc w:val="center"/>
        </w:trPr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구 분</w:t>
            </w:r>
          </w:p>
        </w:tc>
        <w:tc>
          <w:tcPr>
            <w:tcW w:w="758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세부내용</w:t>
            </w:r>
          </w:p>
        </w:tc>
      </w:tr>
      <w:tr w:rsidR="00F70780" w:rsidRPr="00F70780" w:rsidTr="0043027E">
        <w:trPr>
          <w:trHeight w:val="426"/>
          <w:jc w:val="center"/>
        </w:trPr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명</w:t>
            </w:r>
          </w:p>
        </w:tc>
        <w:tc>
          <w:tcPr>
            <w:tcW w:w="568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D9582F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오룡이나르샤</w:t>
            </w:r>
            <w:proofErr w:type="spellEnd"/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총 인원 </w:t>
            </w:r>
            <w:proofErr w:type="gramStart"/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( </w:t>
            </w:r>
            <w:r w:rsidR="0043027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A956E6"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t>5</w:t>
            </w:r>
            <w:proofErr w:type="gramEnd"/>
            <w:r w:rsidR="0043027E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 xml:space="preserve">  </w:t>
            </w: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명)</w:t>
            </w:r>
          </w:p>
        </w:tc>
      </w:tr>
      <w:tr w:rsidR="00F70780" w:rsidRPr="00F70780" w:rsidTr="00956A6F">
        <w:trPr>
          <w:trHeight w:val="426"/>
          <w:jc w:val="center"/>
        </w:trPr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구 성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성명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소속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부서/학과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직위/학년</w:t>
            </w:r>
          </w:p>
        </w:tc>
      </w:tr>
      <w:tr w:rsidR="00F70780" w:rsidRPr="00F70780" w:rsidTr="00956A6F">
        <w:trPr>
          <w:trHeight w:val="426"/>
          <w:jc w:val="center"/>
        </w:trPr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팀 장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D9582F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임영규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D9582F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경북대학교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D9582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컴퓨터학부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D9582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4</w:t>
            </w:r>
          </w:p>
        </w:tc>
      </w:tr>
      <w:tr w:rsidR="00F70780" w:rsidRPr="00F70780" w:rsidTr="0043027E">
        <w:trPr>
          <w:trHeight w:val="476"/>
          <w:jc w:val="center"/>
        </w:trPr>
        <w:tc>
          <w:tcPr>
            <w:tcW w:w="8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참가</w:t>
            </w:r>
          </w:p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지원</w:t>
            </w:r>
          </w:p>
        </w:tc>
        <w:tc>
          <w:tcPr>
            <w:tcW w:w="10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부문</w:t>
            </w:r>
          </w:p>
        </w:tc>
        <w:tc>
          <w:tcPr>
            <w:tcW w:w="379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43027E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</w:rPr>
              <w:object w:dxaOrig="225" w:dyaOrig="2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2" type="#_x0000_t75" style="width:42.75pt;height:20.25pt" o:ole="">
                  <v:imagedata r:id="rId6" o:title=""/>
                </v:shape>
                <w:control r:id="rId7" w:name="CheckBox13" w:shapeid="_x0000_i1082"/>
              </w:object>
            </w:r>
          </w:p>
        </w:tc>
        <w:tc>
          <w:tcPr>
            <w:tcW w:w="379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43027E" w:rsidP="00D9582F">
            <w:pPr>
              <w:wordWrap/>
              <w:spacing w:after="0" w:line="240" w:lineRule="auto"/>
              <w:jc w:val="left"/>
              <w:textAlignment w:val="baseline"/>
              <w:rPr>
                <w:rFonts w:eastAsiaTheme="minorHAnsi" w:cs="굴림"/>
                <w:b/>
                <w:color w:val="000000"/>
                <w:kern w:val="0"/>
                <w:szCs w:val="20"/>
              </w:rPr>
            </w:pPr>
            <w:r>
              <w:rPr>
                <w:rFonts w:eastAsiaTheme="minorHAnsi" w:cs="굴림"/>
                <w:b/>
                <w:color w:val="000000"/>
                <w:kern w:val="0"/>
                <w:szCs w:val="20"/>
              </w:rPr>
              <w:object w:dxaOrig="225" w:dyaOrig="225">
                <v:shape id="_x0000_i1055" type="#_x0000_t75" style="width:47.25pt;height:20.25pt" o:ole="">
                  <v:imagedata r:id="rId8" o:title=""/>
                </v:shape>
                <w:control r:id="rId9" w:name="CheckBox14" w:shapeid="_x0000_i1055"/>
              </w:object>
            </w:r>
          </w:p>
        </w:tc>
      </w:tr>
      <w:tr w:rsidR="00F70780" w:rsidRPr="00F70780" w:rsidTr="00956A6F">
        <w:trPr>
          <w:trHeight w:val="47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분야</w:t>
            </w:r>
          </w:p>
        </w:tc>
        <w:tc>
          <w:tcPr>
            <w:tcW w:w="1896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43027E" w:rsidRDefault="00956A6F" w:rsidP="00D9582F">
            <w:pPr>
              <w:shd w:val="clear" w:color="auto" w:fill="FFFFFF"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</w:pPr>
            <w:r w:rsidRPr="0043027E">
              <w:rPr>
                <w:rFonts w:ascii="함초롬바탕" w:eastAsia="굴림" w:hAnsi="굴림" w:cs="굴림"/>
                <w:b/>
                <w:color w:val="000000"/>
                <w:kern w:val="0"/>
                <w:szCs w:val="20"/>
              </w:rPr>
              <w:object w:dxaOrig="225" w:dyaOrig="225">
                <v:shape id="_x0000_i1084" type="#_x0000_t75" style="width:64.5pt;height:18pt" o:ole="">
                  <v:imagedata r:id="rId10" o:title=""/>
                </v:shape>
                <w:control r:id="rId11" w:name="CheckBox5" w:shapeid="_x0000_i1084"/>
              </w:object>
            </w:r>
          </w:p>
        </w:tc>
        <w:tc>
          <w:tcPr>
            <w:tcW w:w="1896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59" type="#_x0000_t75" style="width:74.25pt;height:18pt" o:ole="">
                  <v:imagedata r:id="rId12" o:title=""/>
                </v:shape>
                <w:control r:id="rId13" w:name="CheckBox6" w:shapeid="_x0000_i1059"/>
              </w:object>
            </w:r>
          </w:p>
        </w:tc>
        <w:tc>
          <w:tcPr>
            <w:tcW w:w="1896" w:type="dxa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61" type="#_x0000_t75" style="width:76.5pt;height:18pt" o:ole="">
                  <v:imagedata r:id="rId14" o:title=""/>
                </v:shape>
                <w:control r:id="rId15" w:name="CheckBox7" w:shapeid="_x0000_i1061"/>
              </w:object>
            </w:r>
          </w:p>
        </w:tc>
        <w:tc>
          <w:tcPr>
            <w:tcW w:w="1896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63" type="#_x0000_t75" style="width:1in;height:18pt" o:ole="">
                  <v:imagedata r:id="rId16" o:title=""/>
                </v:shape>
                <w:control r:id="rId17" w:name="CheckBox8" w:shapeid="_x0000_i1063"/>
              </w:object>
            </w:r>
          </w:p>
        </w:tc>
      </w:tr>
      <w:tr w:rsidR="00F70780" w:rsidRPr="00F70780" w:rsidTr="00956A6F">
        <w:trPr>
          <w:trHeight w:val="47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9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65" type="#_x0000_t75" style="width:81.75pt;height:18pt" o:ole="">
                  <v:imagedata r:id="rId18" o:title=""/>
                </v:shape>
                <w:control r:id="rId19" w:name="CheckBox9" w:shapeid="_x0000_i1065"/>
              </w:object>
            </w:r>
          </w:p>
        </w:tc>
        <w:tc>
          <w:tcPr>
            <w:tcW w:w="1896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67" type="#_x0000_t75" style="width:54pt;height:18pt" o:ole="">
                  <v:imagedata r:id="rId20" o:title=""/>
                </v:shape>
                <w:control r:id="rId21" w:name="CheckBox10" w:shapeid="_x0000_i1067"/>
              </w:object>
            </w:r>
          </w:p>
        </w:tc>
        <w:tc>
          <w:tcPr>
            <w:tcW w:w="1896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69" type="#_x0000_t75" style="width:56.25pt;height:18pt" o:ole="">
                  <v:imagedata r:id="rId22" o:title=""/>
                </v:shape>
                <w:control r:id="rId23" w:name="CheckBox11" w:shapeid="_x0000_i1069"/>
              </w:object>
            </w:r>
          </w:p>
        </w:tc>
        <w:tc>
          <w:tcPr>
            <w:tcW w:w="1896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43027E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71" type="#_x0000_t75" style="width:55.5pt;height:18pt" o:ole="">
                  <v:imagedata r:id="rId24" o:title=""/>
                </v:shape>
                <w:control r:id="rId25" w:name="CheckBox12" w:shapeid="_x0000_i1071"/>
              </w:object>
            </w:r>
          </w:p>
        </w:tc>
      </w:tr>
      <w:tr w:rsidR="00F70780" w:rsidRPr="00F70780" w:rsidTr="0043027E">
        <w:trPr>
          <w:trHeight w:val="47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9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EDEE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지정과제</w:t>
            </w:r>
          </w:p>
          <w:p w:rsidR="00F70780" w:rsidRPr="00F70780" w:rsidRDefault="00F70780" w:rsidP="00D9582F">
            <w:pPr>
              <w:wordWrap/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F70780">
              <w:rPr>
                <w:rFonts w:ascii="맑은 고딕" w:eastAsia="맑은 고딕" w:hAnsi="맑은 고딕" w:cs="굴림" w:hint="eastAsia"/>
                <w:b/>
                <w:bCs/>
                <w:color w:val="2626FF"/>
                <w:kern w:val="0"/>
                <w:sz w:val="14"/>
                <w:szCs w:val="14"/>
              </w:rPr>
              <w:t>(참여시 선택)</w:t>
            </w:r>
          </w:p>
        </w:tc>
        <w:tc>
          <w:tcPr>
            <w:tcW w:w="758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73" type="#_x0000_t75" style="width:64.5pt;height:18pt" o:ole="">
                  <v:imagedata r:id="rId26" o:title=""/>
                </v:shape>
                <w:control r:id="rId27" w:name="CheckBox4" w:shapeid="_x0000_i1073"/>
              </w:object>
            </w:r>
          </w:p>
        </w:tc>
      </w:tr>
      <w:tr w:rsidR="00F70780" w:rsidRPr="00F70780" w:rsidTr="0043027E">
        <w:trPr>
          <w:trHeight w:val="47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58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956A6F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75" type="#_x0000_t75" style="width:60.75pt;height:18pt" o:ole="">
                  <v:imagedata r:id="rId28" o:title=""/>
                </v:shape>
                <w:control r:id="rId29" w:name="CheckBox3" w:shapeid="_x0000_i1075"/>
              </w:object>
            </w:r>
          </w:p>
        </w:tc>
      </w:tr>
      <w:tr w:rsidR="00F70780" w:rsidRPr="00F70780" w:rsidTr="0043027E">
        <w:trPr>
          <w:trHeight w:val="47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58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956A6F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object w:dxaOrig="225" w:dyaOrig="225">
                <v:shape id="_x0000_i1077" type="#_x0000_t75" style="width:117.75pt;height:18pt" o:ole="">
                  <v:imagedata r:id="rId30" o:title=""/>
                </v:shape>
                <w:control r:id="rId31" w:name="CheckBox2" w:shapeid="_x0000_i1077"/>
              </w:object>
            </w:r>
          </w:p>
        </w:tc>
      </w:tr>
      <w:tr w:rsidR="00F70780" w:rsidRPr="00F70780" w:rsidTr="0043027E">
        <w:trPr>
          <w:trHeight w:val="47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F70780" w:rsidRPr="00F70780" w:rsidRDefault="00F70780" w:rsidP="00D9582F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58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956A6F" w:rsidRDefault="00956A6F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object w:dxaOrig="225" w:dyaOrig="225">
                <v:shape id="_x0000_i1079" type="#_x0000_t75" style="width:81.75pt;height:20.25pt" o:ole="">
                  <v:imagedata r:id="rId32" o:title=""/>
                </v:shape>
                <w:control r:id="rId33" w:name="CheckBox1" w:shapeid="_x0000_i1079"/>
              </w:object>
            </w:r>
          </w:p>
        </w:tc>
      </w:tr>
      <w:tr w:rsidR="00F70780" w:rsidRPr="00F70780" w:rsidTr="00780D15">
        <w:trPr>
          <w:trHeight w:val="152"/>
          <w:jc w:val="center"/>
        </w:trPr>
        <w:tc>
          <w:tcPr>
            <w:tcW w:w="1961" w:type="dxa"/>
            <w:gridSpan w:val="2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7584" w:type="dxa"/>
            <w:gridSpan w:val="4"/>
            <w:tcBorders>
              <w:top w:val="single" w:sz="2" w:space="0" w:color="000000"/>
              <w:left w:val="nil"/>
              <w:bottom w:val="nil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F70780" w:rsidRPr="00F70780" w:rsidRDefault="00F70780" w:rsidP="00D9582F">
            <w:pPr>
              <w:wordWrap/>
              <w:spacing w:after="0"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0"/>
                <w:szCs w:val="10"/>
              </w:rPr>
            </w:pPr>
          </w:p>
        </w:tc>
      </w:tr>
      <w:tr w:rsidR="00780D15" w:rsidRPr="00F70780" w:rsidTr="00780D15">
        <w:trPr>
          <w:trHeight w:val="286"/>
          <w:jc w:val="center"/>
        </w:trPr>
        <w:tc>
          <w:tcPr>
            <w:tcW w:w="9545" w:type="dxa"/>
            <w:gridSpan w:val="6"/>
            <w:tcBorders>
              <w:top w:val="nil"/>
              <w:left w:val="nil"/>
              <w:bottom w:val="single" w:sz="2" w:space="0" w:color="000000"/>
              <w:right w:val="nil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80D15" w:rsidRPr="00780D15" w:rsidRDefault="00780D15" w:rsidP="00D9582F">
            <w:pPr>
              <w:spacing w:after="0" w:line="240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30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 xml:space="preserve">□ </w:t>
            </w:r>
            <w:proofErr w:type="spellStart"/>
            <w:r w:rsidRPr="00780D1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>참가팀</w:t>
            </w:r>
            <w:proofErr w:type="spellEnd"/>
            <w:r w:rsidRPr="00780D15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30"/>
                <w:szCs w:val="30"/>
              </w:rPr>
              <w:t xml:space="preserve"> 활동 사진</w:t>
            </w:r>
          </w:p>
        </w:tc>
      </w:tr>
      <w:tr w:rsidR="00780D15" w:rsidRPr="00F70780" w:rsidTr="00780D15">
        <w:trPr>
          <w:trHeight w:val="6315"/>
          <w:jc w:val="center"/>
        </w:trPr>
        <w:tc>
          <w:tcPr>
            <w:tcW w:w="9545" w:type="dxa"/>
            <w:gridSpan w:val="6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auto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9582F" w:rsidRP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D9582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4371975" cy="3276600"/>
                  <wp:effectExtent l="0" t="0" r="9525" b="0"/>
                  <wp:docPr id="1" name="그림 1" descr="EMB00001ab40db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9115728" descr="EMB00001ab40db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9582F" w:rsidRP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D9582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41344" behindDoc="0" locked="0" layoutInCell="1" allowOverlap="1" wp14:anchorId="35BC7093" wp14:editId="19377FF0">
                  <wp:simplePos x="0" y="0"/>
                  <wp:positionH relativeFrom="column">
                    <wp:posOffset>1219835</wp:posOffset>
                  </wp:positionH>
                  <wp:positionV relativeFrom="line">
                    <wp:posOffset>3367405</wp:posOffset>
                  </wp:positionV>
                  <wp:extent cx="3276600" cy="3048000"/>
                  <wp:effectExtent l="0" t="0" r="0" b="0"/>
                  <wp:wrapTopAndBottom/>
                  <wp:docPr id="3" name="그림 3" descr="EMB0000051c0dc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24561392" descr="EMB0000051c0dc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304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9582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 wp14:anchorId="59E60F26" wp14:editId="69E012DF">
                  <wp:extent cx="5419725" cy="3124200"/>
                  <wp:effectExtent l="0" t="0" r="9525" b="0"/>
                  <wp:docPr id="2" name="그림 2" descr="EMB00002ee00db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7809040" descr="EMB00002ee00db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9725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9582F" w:rsidRP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D9582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48512" behindDoc="0" locked="0" layoutInCell="1" allowOverlap="1" wp14:anchorId="78C597EC" wp14:editId="4F62217C">
                  <wp:simplePos x="0" y="0"/>
                  <wp:positionH relativeFrom="column">
                    <wp:posOffset>-383540</wp:posOffset>
                  </wp:positionH>
                  <wp:positionV relativeFrom="line">
                    <wp:posOffset>-1683385</wp:posOffset>
                  </wp:positionV>
                  <wp:extent cx="5440680" cy="2921000"/>
                  <wp:effectExtent l="0" t="0" r="7620" b="0"/>
                  <wp:wrapTopAndBottom/>
                  <wp:docPr id="4" name="그림 4" descr="EMB00002e940dd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14736592" descr="EMB00002e940dd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921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D9582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7728" behindDoc="0" locked="0" layoutInCell="1" allowOverlap="1" wp14:anchorId="21A29C9C" wp14:editId="765EBF89">
                  <wp:simplePos x="0" y="0"/>
                  <wp:positionH relativeFrom="column">
                    <wp:posOffset>-121920</wp:posOffset>
                  </wp:positionH>
                  <wp:positionV relativeFrom="line">
                    <wp:posOffset>379095</wp:posOffset>
                  </wp:positionV>
                  <wp:extent cx="5440680" cy="3190875"/>
                  <wp:effectExtent l="0" t="0" r="7620" b="9525"/>
                  <wp:wrapTopAndBottom/>
                  <wp:docPr id="6" name="그림 6" descr="EMB0000277c0df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52855024" descr="EMB0000277c0df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31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P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</w:p>
          <w:p w:rsidR="00D9582F" w:rsidRP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D9582F" w:rsidRPr="00D9582F" w:rsidRDefault="00D9582F" w:rsidP="00D9582F">
            <w:pPr>
              <w:spacing w:after="0" w:line="384" w:lineRule="auto"/>
              <w:jc w:val="lef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D9582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50560" behindDoc="0" locked="0" layoutInCell="1" allowOverlap="1" wp14:anchorId="71BE5777" wp14:editId="2E2E73E2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440680" cy="4079875"/>
                  <wp:effectExtent l="0" t="0" r="7620" b="0"/>
                  <wp:wrapTopAndBottom/>
                  <wp:docPr id="5" name="그림 5" descr="EMB000017bc0df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14291984" descr="EMB000017bc0df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4079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80D15" w:rsidRPr="00780D15" w:rsidRDefault="00780D15" w:rsidP="00D9582F">
            <w:pPr>
              <w:wordWrap/>
              <w:spacing w:after="0"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666666"/>
                <w:kern w:val="0"/>
                <w:szCs w:val="20"/>
              </w:rPr>
            </w:pPr>
          </w:p>
        </w:tc>
      </w:tr>
    </w:tbl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D9582F" w:rsidRDefault="00D9582F" w:rsidP="00D9582F">
      <w:pPr>
        <w:pStyle w:val="a5"/>
        <w:jc w:val="left"/>
        <w:rPr>
          <w:rFonts w:ascii="맑은 고딕" w:eastAsia="맑은 고딕" w:hAnsi="맑은 고딕"/>
          <w:b/>
          <w:bCs/>
          <w:sz w:val="30"/>
          <w:szCs w:val="30"/>
        </w:rPr>
      </w:pPr>
    </w:p>
    <w:p w:rsidR="0043027E" w:rsidRPr="0077753A" w:rsidRDefault="0043027E" w:rsidP="00D9582F">
      <w:pPr>
        <w:pStyle w:val="a5"/>
        <w:jc w:val="left"/>
        <w:rPr>
          <w:sz w:val="30"/>
          <w:szCs w:val="30"/>
        </w:rPr>
      </w:pPr>
      <w:r w:rsidRPr="0077753A">
        <w:rPr>
          <w:rFonts w:ascii="맑은 고딕" w:eastAsia="맑은 고딕" w:hAnsi="맑은 고딕" w:hint="eastAsia"/>
          <w:b/>
          <w:bCs/>
          <w:sz w:val="30"/>
          <w:szCs w:val="30"/>
        </w:rPr>
        <w:lastRenderedPageBreak/>
        <w:t xml:space="preserve">□ 출품작 </w:t>
      </w:r>
      <w:r w:rsidR="00780D15">
        <w:rPr>
          <w:rFonts w:ascii="맑은 고딕" w:eastAsia="맑은 고딕" w:hAnsi="맑은 고딕" w:hint="eastAsia"/>
          <w:b/>
          <w:bCs/>
          <w:sz w:val="30"/>
          <w:szCs w:val="30"/>
        </w:rPr>
        <w:t>결과 보고서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1799"/>
        <w:gridCol w:w="8049"/>
        <w:gridCol w:w="124"/>
      </w:tblGrid>
      <w:tr w:rsidR="00780D15" w:rsidTr="00D9582F">
        <w:trPr>
          <w:gridAfter w:val="1"/>
          <w:wAfter w:w="168" w:type="dxa"/>
          <w:trHeight w:val="457"/>
        </w:trPr>
        <w:tc>
          <w:tcPr>
            <w:tcW w:w="1922" w:type="dxa"/>
            <w:shd w:val="clear" w:color="auto" w:fill="BDD6EE" w:themeFill="accent1" w:themeFillTint="66"/>
            <w:vAlign w:val="center"/>
          </w:tcPr>
          <w:p w:rsidR="00780D15" w:rsidRPr="009D0CE2" w:rsidRDefault="00780D15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출품작명</w:t>
            </w:r>
          </w:p>
        </w:tc>
        <w:tc>
          <w:tcPr>
            <w:tcW w:w="7549" w:type="dxa"/>
            <w:vAlign w:val="center"/>
          </w:tcPr>
          <w:p w:rsidR="00780D15" w:rsidRPr="00780D15" w:rsidRDefault="00D9582F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Edu-Master Periodic Table</w:t>
            </w:r>
          </w:p>
        </w:tc>
      </w:tr>
      <w:tr w:rsidR="00780D15" w:rsidTr="00D9582F">
        <w:trPr>
          <w:gridAfter w:val="1"/>
          <w:wAfter w:w="168" w:type="dxa"/>
          <w:trHeight w:val="455"/>
        </w:trPr>
        <w:tc>
          <w:tcPr>
            <w:tcW w:w="1922" w:type="dxa"/>
            <w:shd w:val="clear" w:color="auto" w:fill="BDD6EE" w:themeFill="accent1" w:themeFillTint="66"/>
            <w:vAlign w:val="center"/>
          </w:tcPr>
          <w:p w:rsidR="00780D15" w:rsidRPr="009D0CE2" w:rsidRDefault="00780D15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FF0000"/>
                <w:kern w:val="0"/>
                <w:szCs w:val="30"/>
              </w:rPr>
              <w:t>프로그램 등록URL</w:t>
            </w:r>
          </w:p>
        </w:tc>
        <w:tc>
          <w:tcPr>
            <w:tcW w:w="7549" w:type="dxa"/>
            <w:vAlign w:val="center"/>
          </w:tcPr>
          <w:p w:rsidR="00780D15" w:rsidRPr="00780D15" w:rsidRDefault="00D9582F" w:rsidP="00D9582F">
            <w:pPr>
              <w:wordWrap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D9582F">
              <w:rPr>
                <w:rFonts w:ascii="맑은 고딕" w:eastAsia="맑은 고딕" w:hAnsi="맑은 고딕" w:cs="굴림"/>
                <w:color w:val="666666"/>
                <w:w w:val="98"/>
                <w:kern w:val="0"/>
                <w:szCs w:val="20"/>
              </w:rPr>
              <w:t>https://github.com/YoungGueLim/CDP-11_Edu-MasterPeriodicTable</w:t>
            </w:r>
          </w:p>
        </w:tc>
      </w:tr>
      <w:tr w:rsidR="00780D15" w:rsidTr="00D9582F">
        <w:trPr>
          <w:gridAfter w:val="1"/>
          <w:wAfter w:w="168" w:type="dxa"/>
          <w:trHeight w:val="212"/>
        </w:trPr>
        <w:tc>
          <w:tcPr>
            <w:tcW w:w="1922" w:type="dxa"/>
            <w:shd w:val="clear" w:color="auto" w:fill="BDD6EE" w:themeFill="accent1" w:themeFillTint="66"/>
            <w:vAlign w:val="center"/>
          </w:tcPr>
          <w:p w:rsidR="00780D15" w:rsidRPr="009D0CE2" w:rsidRDefault="00780D15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출품작 소개</w:t>
            </w:r>
          </w:p>
          <w:p w:rsidR="00780D15" w:rsidRPr="009D0CE2" w:rsidRDefault="00780D15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(요약)</w:t>
            </w:r>
          </w:p>
        </w:tc>
        <w:tc>
          <w:tcPr>
            <w:tcW w:w="7549" w:type="dxa"/>
            <w:vAlign w:val="center"/>
          </w:tcPr>
          <w:p w:rsidR="00D9582F" w:rsidRPr="00D9582F" w:rsidRDefault="00D9582F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>고등학생들을 대상으로 주기율표를 효율적으로 공부할 수 있는 어플리케이션</w:t>
            </w:r>
          </w:p>
          <w:p w:rsidR="00D9582F" w:rsidRPr="00D9582F" w:rsidRDefault="00D9582F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 w:rsidRPr="00D9582F"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·</w:t>
            </w:r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화합물들을 3D </w:t>
            </w:r>
            <w:proofErr w:type="spellStart"/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>Modeiling</w:t>
            </w:r>
            <w:proofErr w:type="spellEnd"/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>을 통해 입체적으로 모든 방향에서 확인 가능</w:t>
            </w:r>
          </w:p>
          <w:p w:rsidR="00D9582F" w:rsidRPr="00D9582F" w:rsidRDefault="00D9582F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 w:rsidRPr="00D9582F"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·</w:t>
            </w:r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원소를 선택하면 해당 원소가 포함된 모든 화합물에 대한 Model 및 정보 제공</w:t>
            </w:r>
          </w:p>
          <w:p w:rsidR="00D9582F" w:rsidRDefault="00D9582F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 w:rsidRPr="00D9582F"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·</w:t>
            </w:r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3D Modeling을 통해 화학 </w:t>
            </w:r>
            <w:proofErr w:type="gramStart"/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>원소를  3차원</w:t>
            </w:r>
            <w:proofErr w:type="gramEnd"/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모형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30"/>
                <w:shd w:val="clear" w:color="auto" w:fill="FFFFFF"/>
              </w:rPr>
              <w:t>으로 표현</w:t>
            </w:r>
          </w:p>
          <w:p w:rsidR="00780D15" w:rsidRPr="00780D15" w:rsidRDefault="00D9582F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 xml:space="preserve"> ·</w:t>
            </w:r>
            <w:r w:rsidRPr="00D9582F">
              <w:rPr>
                <w:rFonts w:ascii="맑은 고딕" w:eastAsia="맑은 고딕" w:hAnsi="맑은 고딕" w:cs="굴림"/>
                <w:color w:val="000000"/>
                <w:kern w:val="0"/>
                <w:szCs w:val="30"/>
                <w:shd w:val="clear" w:color="auto" w:fill="FFFFFF"/>
              </w:rPr>
              <w:t>이온화 할 수 있는 원소 표시</w:t>
            </w:r>
          </w:p>
        </w:tc>
      </w:tr>
      <w:tr w:rsidR="00780D15" w:rsidTr="00D9582F">
        <w:trPr>
          <w:gridAfter w:val="1"/>
          <w:wAfter w:w="168" w:type="dxa"/>
          <w:trHeight w:val="210"/>
        </w:trPr>
        <w:tc>
          <w:tcPr>
            <w:tcW w:w="9471" w:type="dxa"/>
            <w:gridSpan w:val="2"/>
            <w:shd w:val="clear" w:color="auto" w:fill="BDD6EE" w:themeFill="accent1" w:themeFillTint="66"/>
            <w:vAlign w:val="center"/>
          </w:tcPr>
          <w:p w:rsidR="00780D15" w:rsidRPr="009D0CE2" w:rsidRDefault="00095768" w:rsidP="00D9582F">
            <w:pPr>
              <w:tabs>
                <w:tab w:val="left" w:pos="1635"/>
              </w:tabs>
              <w:jc w:val="left"/>
              <w:textAlignment w:val="baseline"/>
              <w:rPr>
                <w:rFonts w:ascii="맑은 고딕" w:eastAsia="맑은 고딕" w:hAnsi="맑은 고딕" w:cs="굴림"/>
                <w:b/>
                <w:color w:val="000000"/>
                <w:kern w:val="0"/>
                <w:szCs w:val="30"/>
              </w:rPr>
            </w:pPr>
            <w:r w:rsidRPr="009D0CE2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Cs w:val="30"/>
              </w:rPr>
              <w:t>작품 세부 내용</w:t>
            </w:r>
          </w:p>
        </w:tc>
      </w:tr>
      <w:tr w:rsidR="0077753A" w:rsidTr="00D9582F">
        <w:trPr>
          <w:trHeight w:val="7526"/>
        </w:trPr>
        <w:tc>
          <w:tcPr>
            <w:tcW w:w="9639" w:type="dxa"/>
            <w:gridSpan w:val="3"/>
          </w:tcPr>
          <w:p w:rsidR="00780D15" w:rsidRDefault="00780D15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7753A" w:rsidRPr="00780D15" w:rsidRDefault="0077753A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1. 개발배경 및 목적</w:t>
            </w: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59776" behindDoc="0" locked="0" layoutInCell="1" allowOverlap="1">
                  <wp:simplePos x="0" y="0"/>
                  <wp:positionH relativeFrom="column">
                    <wp:posOffset>774065</wp:posOffset>
                  </wp:positionH>
                  <wp:positionV relativeFrom="line">
                    <wp:posOffset>130810</wp:posOffset>
                  </wp:positionV>
                  <wp:extent cx="4572000" cy="3590925"/>
                  <wp:effectExtent l="0" t="0" r="0" b="9525"/>
                  <wp:wrapTopAndBottom/>
                  <wp:docPr id="7" name="그림 7" descr="EMB000026e00e7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000576" descr="EMB000026e00e7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3590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197B" w:rsidRPr="00A4197B" w:rsidRDefault="00A4197B" w:rsidP="00A4197B">
            <w:pPr>
              <w:spacing w:after="80" w:line="432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▶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일선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고등학교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화학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수업에서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원소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20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개짜리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주기율표가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사용되고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있음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A4197B" w:rsidRPr="00A4197B" w:rsidRDefault="00A4197B" w:rsidP="00A956E6">
            <w:pPr>
              <w:spacing w:after="80" w:line="432" w:lineRule="auto"/>
              <w:ind w:left="194" w:hangingChars="100" w:hanging="194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▶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교육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과정에서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주로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사용되는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원자들에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대해서는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눈에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파악하기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쉽지만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이들에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상세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및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분자식에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일일이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찾아봐야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하는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불편함이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있음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A4197B" w:rsidRPr="00A4197B" w:rsidRDefault="00A4197B" w:rsidP="00A4197B">
            <w:pPr>
              <w:spacing w:after="80" w:line="432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▶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분자에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2D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그림은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제공하고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있지만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입체적인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3D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모형에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상세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정보는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제공하고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있지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않음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A4197B" w:rsidRPr="00A4197B" w:rsidRDefault="00A4197B" w:rsidP="00A4197B">
            <w:pPr>
              <w:spacing w:after="80" w:line="432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▶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주기율표에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원자들로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교육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현장에서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사용되는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분자들을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보다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용이하게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검색할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필요성이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A4197B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있음</w:t>
            </w:r>
            <w:r w:rsidRPr="00A4197B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.</w:t>
            </w:r>
          </w:p>
          <w:p w:rsidR="00A956E6" w:rsidRDefault="00A956E6" w:rsidP="00A4197B">
            <w:pPr>
              <w:spacing w:after="80" w:line="432" w:lineRule="auto"/>
              <w:textAlignment w:val="baseline"/>
              <w:rPr>
                <w:rFonts w:ascii="굴림" w:eastAsia="함초롬바탕" w:hAnsi="굴림" w:cs="굴림"/>
                <w:b/>
                <w:color w:val="000000" w:themeColor="text1"/>
                <w:kern w:val="0"/>
                <w:szCs w:val="20"/>
              </w:rPr>
            </w:pPr>
          </w:p>
          <w:p w:rsidR="00A4197B" w:rsidRPr="00A4197B" w:rsidRDefault="00A4197B" w:rsidP="00A4197B">
            <w:pPr>
              <w:spacing w:after="80" w:line="432" w:lineRule="auto"/>
              <w:textAlignment w:val="baseline"/>
              <w:rPr>
                <w:rFonts w:ascii="굴림" w:eastAsia="굴림" w:hAnsi="굴림" w:cs="굴림"/>
                <w:b/>
                <w:color w:val="FF0000"/>
                <w:kern w:val="0"/>
                <w:sz w:val="24"/>
                <w:szCs w:val="24"/>
              </w:rPr>
            </w:pP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⇒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책보다는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대부분의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학생들이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가지고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있는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휴대폰을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통해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주기율표에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있는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원소</w:t>
            </w:r>
            <w:r w:rsidRPr="00A4197B">
              <w:rPr>
                <w:rFonts w:ascii="함초롬바탕" w:eastAsia="함초롬바탕" w:hAnsi="함초롬바탕" w:cs="함초롬바탕" w:hint="eastAsia"/>
                <w:b/>
                <w:color w:val="FF0000"/>
                <w:kern w:val="0"/>
                <w:sz w:val="24"/>
                <w:szCs w:val="24"/>
              </w:rPr>
              <w:t xml:space="preserve">,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이를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합성한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분자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에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대한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정보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및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color w:val="FF0000"/>
                <w:kern w:val="0"/>
                <w:sz w:val="24"/>
                <w:szCs w:val="24"/>
              </w:rPr>
              <w:t>3D Modeling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을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좀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더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쉽고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빠르게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접근할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수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있도록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안드로이드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어플리케이션을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개발하고자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color w:val="FF0000"/>
                <w:kern w:val="0"/>
                <w:sz w:val="24"/>
                <w:szCs w:val="24"/>
              </w:rPr>
              <w:t>함</w:t>
            </w:r>
            <w:r w:rsidRPr="00A4197B">
              <w:rPr>
                <w:rFonts w:ascii="함초롬바탕" w:eastAsia="함초롬바탕" w:hAnsi="함초롬바탕" w:cs="함초롬바탕" w:hint="eastAsia"/>
                <w:b/>
                <w:color w:val="FF0000"/>
                <w:kern w:val="0"/>
                <w:sz w:val="24"/>
                <w:szCs w:val="24"/>
              </w:rPr>
              <w:t>.</w:t>
            </w: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1824" behindDoc="0" locked="0" layoutInCell="1" allowOverlap="1">
                  <wp:simplePos x="0" y="0"/>
                  <wp:positionH relativeFrom="column">
                    <wp:posOffset>724535</wp:posOffset>
                  </wp:positionH>
                  <wp:positionV relativeFrom="line">
                    <wp:posOffset>172085</wp:posOffset>
                  </wp:positionV>
                  <wp:extent cx="4476750" cy="1544320"/>
                  <wp:effectExtent l="0" t="0" r="0" b="0"/>
                  <wp:wrapTopAndBottom/>
                  <wp:docPr id="8" name="그림 8" descr="EMB000026e00e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001960" descr="EMB000026e00e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1544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7753A" w:rsidRPr="00A4197B" w:rsidRDefault="0077753A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7753A" w:rsidRPr="00780D15" w:rsidRDefault="0077753A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2. 개발환경 및 개발언어</w:t>
            </w:r>
          </w:p>
          <w:p w:rsidR="0077753A" w:rsidRDefault="00A4197B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- 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Android Studio 2.1</w:t>
            </w:r>
          </w:p>
          <w:p w:rsidR="00A4197B" w:rsidRDefault="00A4197B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t>- OpenGL</w:t>
            </w:r>
          </w:p>
          <w:p w:rsidR="00A4197B" w:rsidRDefault="00A4197B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t>- Java</w:t>
            </w:r>
          </w:p>
          <w:p w:rsidR="00A4197B" w:rsidRDefault="00A4197B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t>- 3D-Max</w:t>
            </w:r>
          </w:p>
          <w:p w:rsidR="00A4197B" w:rsidRDefault="00A4197B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t>- Cinema 4D</w:t>
            </w: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EF1906" w:rsidRPr="00780D15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7753A" w:rsidRDefault="0077753A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lastRenderedPageBreak/>
              <w:t>3. 시스템 구성 및 아키텍처</w:t>
            </w:r>
          </w:p>
          <w:p w:rsidR="00EF1906" w:rsidRPr="00780D15" w:rsidRDefault="00EF190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EF1906"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  <w:drawing>
                <wp:inline distT="0" distB="0" distL="0" distR="0" wp14:anchorId="4BB2BF2D" wp14:editId="43D1F2F1">
                  <wp:extent cx="5038578" cy="3359052"/>
                  <wp:effectExtent l="0" t="0" r="10160" b="0"/>
                  <wp:docPr id="22" name="다이어그램 22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42" r:lo="rId43" r:qs="rId44" r:cs="rId45"/>
                    </a:graphicData>
                  </a:graphic>
                </wp:inline>
              </w:drawing>
            </w:r>
          </w:p>
          <w:p w:rsidR="0077753A" w:rsidRDefault="00A4197B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  <w:t>M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in3</w:t>
            </w:r>
            <w:r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  <w:t xml:space="preserve">D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그래픽스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오픈소스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라이브러리를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이용하여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 xml:space="preserve"> 3D Modeling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을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 xml:space="preserve"> 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구현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  <w:t>.</w:t>
            </w: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</w:p>
          <w:p w:rsidR="00EF1906" w:rsidRPr="00780D15" w:rsidRDefault="00EF1906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 w:hint="eastAsia"/>
                <w:color w:val="000000"/>
                <w:kern w:val="0"/>
                <w:sz w:val="24"/>
                <w:szCs w:val="30"/>
              </w:rPr>
            </w:pPr>
          </w:p>
          <w:p w:rsidR="0077753A" w:rsidRPr="00780D15" w:rsidRDefault="0077753A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lastRenderedPageBreak/>
              <w:t>4. 프로젝트 주요기능</w:t>
            </w:r>
          </w:p>
          <w:p w:rsidR="00A4197B" w:rsidRDefault="00A956E6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65920" behindDoc="0" locked="0" layoutInCell="1" allowOverlap="1" wp14:anchorId="0ABDFB23" wp14:editId="35581AAC">
                  <wp:simplePos x="0" y="0"/>
                  <wp:positionH relativeFrom="column">
                    <wp:posOffset>0</wp:posOffset>
                  </wp:positionH>
                  <wp:positionV relativeFrom="line">
                    <wp:posOffset>309880</wp:posOffset>
                  </wp:positionV>
                  <wp:extent cx="6120130" cy="3493135"/>
                  <wp:effectExtent l="0" t="0" r="0" b="0"/>
                  <wp:wrapTopAndBottom/>
                  <wp:docPr id="9" name="그림 9" descr="EMB000026e00ea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18048" descr="EMB000026e00ea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93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Main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화면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A4197B" w:rsidRP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0016" behindDoc="0" locked="0" layoutInCell="1" allowOverlap="1" wp14:anchorId="642BBEDE" wp14:editId="7D4628E8">
                  <wp:simplePos x="0" y="0"/>
                  <wp:positionH relativeFrom="column">
                    <wp:posOffset>0</wp:posOffset>
                  </wp:positionH>
                  <wp:positionV relativeFrom="line">
                    <wp:posOffset>361950</wp:posOffset>
                  </wp:positionV>
                  <wp:extent cx="6120130" cy="3493135"/>
                  <wp:effectExtent l="0" t="0" r="0" b="0"/>
                  <wp:wrapTopAndBottom/>
                  <wp:docPr id="10" name="그림 10" descr="EMB000026e00e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8498800" descr="EMB000026e00e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93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4197B" w:rsidRP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필수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포함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검색을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위한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원소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1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번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클릭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A956E6" w:rsidRPr="00A956E6" w:rsidRDefault="00A956E6" w:rsidP="00A956E6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6120130" cy="3493135"/>
                  <wp:effectExtent l="0" t="0" r="0" b="0"/>
                  <wp:wrapTopAndBottom/>
                  <wp:docPr id="18" name="그림 18" descr="EMB000026e00ed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689464" descr="EMB000026e00ed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93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956E6" w:rsidRP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선택적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검색을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위한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원소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2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번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클릭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A4197B" w:rsidRDefault="00A4197B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3088" behindDoc="0" locked="0" layoutInCell="1" allowOverlap="1" wp14:anchorId="7DA30FCA" wp14:editId="73A1B5F6">
                  <wp:simplePos x="0" y="0"/>
                  <wp:positionH relativeFrom="column">
                    <wp:posOffset>0</wp:posOffset>
                  </wp:positionH>
                  <wp:positionV relativeFrom="line">
                    <wp:posOffset>545465</wp:posOffset>
                  </wp:positionV>
                  <wp:extent cx="6120130" cy="3493135"/>
                  <wp:effectExtent l="0" t="0" r="0" b="0"/>
                  <wp:wrapTopAndBottom/>
                  <wp:docPr id="11" name="그림 11" descr="EMB000026e00e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14056" descr="EMB000026e00ea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93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검색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후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에탄에</w:t>
            </w:r>
            <w:proofErr w:type="spellEnd"/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대한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정보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출력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A4197B" w:rsidRP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675136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line">
                    <wp:posOffset>180975</wp:posOffset>
                  </wp:positionV>
                  <wp:extent cx="5940425" cy="3075940"/>
                  <wp:effectExtent l="0" t="0" r="3175" b="0"/>
                  <wp:wrapTopAndBottom/>
                  <wp:docPr id="12" name="그림 12" descr="EMB000026e00eb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690504" descr="EMB000026e00eb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075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proofErr w:type="spellStart"/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에탄</w:t>
            </w:r>
            <w:proofErr w:type="spellEnd"/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3D Modeling &gt;</w:t>
            </w:r>
          </w:p>
          <w:p w:rsidR="00A956E6" w:rsidRDefault="00A956E6" w:rsidP="00A4197B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</w:p>
          <w:p w:rsidR="00A956E6" w:rsidRPr="00A4197B" w:rsidRDefault="00A956E6" w:rsidP="00A4197B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6124575" cy="3076575"/>
                  <wp:effectExtent l="0" t="0" r="9525" b="9525"/>
                  <wp:docPr id="13" name="그림 13" descr="EMB000026e00eb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14136" descr="EMB000026e00eb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5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검색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후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포도당에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대한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정보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출력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A4197B" w:rsidRP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4197B" w:rsidRPr="00A4197B" w:rsidRDefault="00A4197B" w:rsidP="00A4197B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>
                  <wp:extent cx="6124575" cy="3076575"/>
                  <wp:effectExtent l="0" t="0" r="9525" b="9525"/>
                  <wp:docPr id="14" name="그림 14" descr="EMB000026e00e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693224" descr="EMB000026e00eb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5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197B" w:rsidRPr="00A4197B" w:rsidRDefault="00A4197B" w:rsidP="00A4197B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포도당</w:t>
            </w:r>
            <w:r w:rsidRPr="00A4197B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4197B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3D Modeling &gt;</w:t>
            </w: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A956E6" w:rsidRPr="00A956E6" w:rsidRDefault="00A956E6" w:rsidP="00A956E6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6238875" cy="3076575"/>
                  <wp:effectExtent l="0" t="0" r="9525" b="9525"/>
                  <wp:docPr id="15" name="그림 15" descr="EMB000026e00ec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692904" descr="EMB000026e00ec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88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proofErr w:type="spellStart"/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아세트아미노펜</w:t>
            </w:r>
            <w:proofErr w:type="spellEnd"/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3D Modeling &gt;</w:t>
            </w: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</w:p>
          <w:p w:rsidR="00A956E6" w:rsidRPr="00A956E6" w:rsidRDefault="00A956E6" w:rsidP="00A956E6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>
                  <wp:extent cx="6124575" cy="3076575"/>
                  <wp:effectExtent l="0" t="0" r="9525" b="9525"/>
                  <wp:docPr id="16" name="그림 16" descr="EMB000026e00ec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905944" descr="EMB000026e00ec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575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6E6" w:rsidRP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메탄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3D Modeling &gt;</w:t>
            </w: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Pr="00A956E6" w:rsidRDefault="00A956E6" w:rsidP="00A956E6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90170</wp:posOffset>
                  </wp:positionH>
                  <wp:positionV relativeFrom="line">
                    <wp:posOffset>180975</wp:posOffset>
                  </wp:positionV>
                  <wp:extent cx="5940425" cy="3075940"/>
                  <wp:effectExtent l="0" t="0" r="3175" b="0"/>
                  <wp:wrapTopAndBottom/>
                  <wp:docPr id="17" name="그림 17" descr="EMB000026e00e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989880" descr="EMB000026e00ec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075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956E6" w:rsidRP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proofErr w:type="spellStart"/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에탄</w:t>
            </w:r>
            <w:proofErr w:type="spellEnd"/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3D Modeling &gt;</w:t>
            </w: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Pr="00A956E6" w:rsidRDefault="00A956E6" w:rsidP="00A956E6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>
                  <wp:extent cx="6124575" cy="3495675"/>
                  <wp:effectExtent l="0" t="0" r="9525" b="9525"/>
                  <wp:docPr id="19" name="그림 19" descr="EMB000026e00ed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001640" descr="EMB000026e00ed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5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</w:rPr>
            </w:pP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이온화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EF1906" w:rsidRPr="00A956E6" w:rsidRDefault="00EF190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bookmarkStart w:id="0" w:name="_GoBack"/>
            <w:bookmarkEnd w:id="0"/>
          </w:p>
          <w:p w:rsid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A956E6" w:rsidRPr="00A956E6" w:rsidRDefault="00A956E6" w:rsidP="00A956E6">
            <w:pPr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7616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6120130" cy="3493135"/>
                  <wp:effectExtent l="0" t="0" r="0" b="0"/>
                  <wp:wrapTopAndBottom/>
                  <wp:docPr id="20" name="그림 20" descr="EMB000026e00ed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08864" descr="EMB000026e00ed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493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&lt;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>도움말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 w:val="24"/>
                <w:szCs w:val="24"/>
              </w:rPr>
              <w:t>&gt;</w:t>
            </w:r>
          </w:p>
          <w:p w:rsidR="00A956E6" w:rsidRP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A956E6" w:rsidRPr="00A956E6" w:rsidRDefault="00A956E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7753A" w:rsidRPr="00780D15" w:rsidRDefault="00095768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4"/>
                <w:szCs w:val="3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lastRenderedPageBreak/>
              <w:t>5. 기</w:t>
            </w:r>
            <w:r w:rsidR="0077753A"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대효과 및 활용분야</w:t>
            </w:r>
          </w:p>
          <w:p w:rsidR="00A4197B" w:rsidRPr="00A4197B" w:rsidRDefault="00A4197B" w:rsidP="00A4197B">
            <w:pPr>
              <w:spacing w:after="80" w:line="384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화학을 어려워하고 주기율표를 외우기 어려워하는 고등학생들에게 한 눈에 알아보기 쉬운 주기율표를 제공하며 각 원소들이 결합하여 이루어지는 다양한 화합물을 검색해 보면서 자연스럽게 주기율표를 외울 수 있다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또 각 원소들이 </w:t>
            </w:r>
            <w:proofErr w:type="spellStart"/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이온화하면</w:t>
            </w:r>
            <w:proofErr w:type="spellEnd"/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어떻게 되는지도 버튼 하나를 클릭하여 간편하게 볼 수 있어 쉽게 익힐 수 있다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원소나 화합물의 정보를 찾고 싶을 때 간단한 검색 하나로 쉽게 찾아볼 수 있다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화합물을 합성하는 합성식을 보여줘 쉽게 알아볼 수 있다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또 화학식만 봐서는 쉽게 이해할 수 없는 화합물들의 구조를 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3D </w:t>
            </w: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모델링을 통해 입체적으로 보면서 아주 쉽게 이해할 수 있다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  <w:r w:rsidRPr="00A4197B">
              <w:rPr>
                <w:rFonts w:asciiTheme="minorEastAsia" w:hAnsiTheme="minorEastAsia" w:cs="Cambria"/>
                <w:color w:val="000000"/>
                <w:kern w:val="0"/>
                <w:szCs w:val="20"/>
              </w:rPr>
              <w:t> </w:t>
            </w:r>
          </w:p>
          <w:p w:rsidR="00A4197B" w:rsidRPr="00A4197B" w:rsidRDefault="00A4197B" w:rsidP="00A4197B">
            <w:pPr>
              <w:spacing w:after="80" w:line="384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학교에서 재능기부를 지원 받아 어플리케이션 내의 데이터를 보다 정확한 자료를 추가하여 마켓에 무료로 등록하고 교육청 등에 지원을 받아 학생들에게 홍보하여 많은 학생들이 사용할 수 있도록 할 것이다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. </w:t>
            </w:r>
            <w:r w:rsidRPr="00A4197B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기업의 후원을 받는다면 주기율표를 확장하여 모든 원소들을 포함할 수 있도록 업데이트하여 화합물들을 다루는 기업에서 사용할 수 있도록 할 수 있을 것이다</w:t>
            </w:r>
            <w:r w:rsidRPr="00A4197B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77753A" w:rsidRPr="00A4197B" w:rsidRDefault="0077753A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7753A" w:rsidRDefault="00095768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 xml:space="preserve">6. </w:t>
            </w:r>
            <w:r w:rsidR="0077753A"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기타(출품작에 대한 추가 설명 및 PT 자료 등 첨부 가능</w:t>
            </w:r>
            <w:r w:rsidR="000D7166" w:rsidRPr="00780D15">
              <w:rPr>
                <w:rFonts w:ascii="맑은 고딕" w:eastAsia="맑은 고딕" w:hAnsi="맑은 고딕" w:cs="굴림" w:hint="eastAsia"/>
                <w:color w:val="000000"/>
                <w:kern w:val="0"/>
                <w:sz w:val="24"/>
                <w:szCs w:val="30"/>
                <w:shd w:val="clear" w:color="auto" w:fill="FFFFFF"/>
              </w:rPr>
              <w:t>)</w:t>
            </w:r>
          </w:p>
          <w:p w:rsidR="00A956E6" w:rsidRPr="00A956E6" w:rsidRDefault="00A956E6" w:rsidP="00A956E6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6120130" cy="3772535"/>
                  <wp:effectExtent l="0" t="0" r="0" b="0"/>
                  <wp:wrapTopAndBottom/>
                  <wp:docPr id="21" name="그림 21" descr="EMB000026e00e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37706384" descr="EMB000026e00e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37725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956E6" w:rsidRPr="00A956E6" w:rsidRDefault="00A956E6" w:rsidP="00A956E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 xml:space="preserve">&lt;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>선택한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>3D Model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>에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>대한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 xml:space="preserve">3D Modeling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>값을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>초기화</w:t>
            </w:r>
            <w:r w:rsidRPr="00A956E6">
              <w:rPr>
                <w:rFonts w:ascii="굴림" w:eastAsia="함초롬바탕" w:hAnsi="굴림" w:cs="굴림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A956E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 xml:space="preserve">&gt; </w:t>
            </w:r>
          </w:p>
          <w:p w:rsidR="00A956E6" w:rsidRDefault="00A956E6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A7AEA" w:rsidRDefault="007A7AEA" w:rsidP="00D9582F">
            <w:pPr>
              <w:spacing w:line="384" w:lineRule="auto"/>
              <w:jc w:val="left"/>
              <w:textAlignment w:val="baseline"/>
              <w:rPr>
                <w:rFonts w:ascii="맑은 고딕" w:eastAsia="맑은 고딕" w:hAnsi="맑은 고딕" w:cs="굴림"/>
                <w:color w:val="000000"/>
                <w:kern w:val="0"/>
                <w:sz w:val="24"/>
                <w:szCs w:val="30"/>
                <w:shd w:val="clear" w:color="auto" w:fill="FFFFFF"/>
              </w:rPr>
            </w:pPr>
          </w:p>
          <w:p w:rsidR="007A7AEA" w:rsidRPr="007A7AEA" w:rsidRDefault="007A7AEA" w:rsidP="00D9582F">
            <w:pPr>
              <w:spacing w:line="384" w:lineRule="auto"/>
              <w:jc w:val="lef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*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위의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항목을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바탕으로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글꼴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,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폰트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자유롭게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="005B3646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작성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하셔도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 xml:space="preserve"> 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됩니다</w:t>
            </w:r>
            <w:r w:rsidRPr="007A7AEA">
              <w:rPr>
                <w:rFonts w:ascii="함초롬바탕" w:eastAsia="굴림" w:hAnsi="굴림" w:cs="굴림" w:hint="eastAsia"/>
                <w:color w:val="767171" w:themeColor="background2" w:themeShade="80"/>
                <w:kern w:val="0"/>
                <w:szCs w:val="20"/>
              </w:rPr>
              <w:t>.</w:t>
            </w:r>
          </w:p>
        </w:tc>
      </w:tr>
    </w:tbl>
    <w:p w:rsidR="0077753A" w:rsidRDefault="0077753A" w:rsidP="00D9582F">
      <w:pPr>
        <w:spacing w:after="0" w:line="384" w:lineRule="auto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sectPr w:rsidR="0077753A" w:rsidSect="00F70780">
      <w:pgSz w:w="11906" w:h="16838"/>
      <w:pgMar w:top="851" w:right="1021" w:bottom="851" w:left="102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72135"/>
    <w:multiLevelType w:val="hybridMultilevel"/>
    <w:tmpl w:val="93023B5C"/>
    <w:lvl w:ilvl="0" w:tplc="D05E2324">
      <w:start w:val="6"/>
      <w:numFmt w:val="bullet"/>
      <w:lvlText w:val=""/>
      <w:lvlJc w:val="left"/>
      <w:pPr>
        <w:ind w:left="760" w:hanging="360"/>
      </w:pPr>
      <w:rPr>
        <w:rFonts w:ascii="Wingdings" w:eastAsia="맑은 고딕" w:hAnsi="Wingdings" w:cs="굴림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B25295A"/>
    <w:multiLevelType w:val="hybridMultilevel"/>
    <w:tmpl w:val="5A26B4EE"/>
    <w:lvl w:ilvl="0" w:tplc="4C94622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8FE2EA5"/>
    <w:multiLevelType w:val="hybridMultilevel"/>
    <w:tmpl w:val="C8560F3E"/>
    <w:lvl w:ilvl="0" w:tplc="739455F4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97E519C"/>
    <w:multiLevelType w:val="hybridMultilevel"/>
    <w:tmpl w:val="C010BE4E"/>
    <w:lvl w:ilvl="0" w:tplc="862CAF46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5A932D9"/>
    <w:multiLevelType w:val="hybridMultilevel"/>
    <w:tmpl w:val="2340B920"/>
    <w:lvl w:ilvl="0" w:tplc="27B6E88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5DA1BC1"/>
    <w:multiLevelType w:val="hybridMultilevel"/>
    <w:tmpl w:val="569AEB04"/>
    <w:lvl w:ilvl="0" w:tplc="7098E9DC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62C58B3"/>
    <w:multiLevelType w:val="hybridMultilevel"/>
    <w:tmpl w:val="CA9A0DC2"/>
    <w:lvl w:ilvl="0" w:tplc="DE8EA1A6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attachedTemplate r:id="rId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23A0"/>
    <w:rsid w:val="00095768"/>
    <w:rsid w:val="000D7166"/>
    <w:rsid w:val="00391109"/>
    <w:rsid w:val="00402152"/>
    <w:rsid w:val="0043027E"/>
    <w:rsid w:val="005B3646"/>
    <w:rsid w:val="006423A0"/>
    <w:rsid w:val="0077753A"/>
    <w:rsid w:val="00780D15"/>
    <w:rsid w:val="007A7AEA"/>
    <w:rsid w:val="00956A6F"/>
    <w:rsid w:val="009D0CE2"/>
    <w:rsid w:val="00A4197B"/>
    <w:rsid w:val="00A956E6"/>
    <w:rsid w:val="00AD58AF"/>
    <w:rsid w:val="00B01D65"/>
    <w:rsid w:val="00CC5B94"/>
    <w:rsid w:val="00D9582F"/>
    <w:rsid w:val="00DC7FD8"/>
    <w:rsid w:val="00EF1906"/>
    <w:rsid w:val="00F70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4"/>
    <o:shapelayout v:ext="edit">
      <o:idmap v:ext="edit" data="1"/>
    </o:shapelayout>
  </w:shapeDefaults>
  <w:decimalSymbol w:val="."/>
  <w:listSeparator w:val=","/>
  <w14:docId w14:val="3A5E081C"/>
  <w15:docId w15:val="{A936743F-0AEF-4E29-AF27-514E78F38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7078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0780"/>
    <w:pPr>
      <w:spacing w:after="0" w:line="240" w:lineRule="auto"/>
    </w:p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4">
    <w:name w:val="List Paragraph"/>
    <w:basedOn w:val="a"/>
    <w:uiPriority w:val="34"/>
    <w:qFormat/>
    <w:rsid w:val="00F70780"/>
    <w:pPr>
      <w:ind w:leftChars="400" w:left="800"/>
    </w:pPr>
  </w:style>
  <w:style w:type="paragraph" w:customStyle="1" w:styleId="a5">
    <w:name w:val="바탕글"/>
    <w:basedOn w:val="a"/>
    <w:rsid w:val="00F7078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6">
    <w:name w:val="Balloon Text"/>
    <w:basedOn w:val="a"/>
    <w:link w:val="Char"/>
    <w:uiPriority w:val="99"/>
    <w:semiHidden/>
    <w:unhideWhenUsed/>
    <w:rsid w:val="00956A6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956A6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ntrol" Target="activeX/activeX4.xml"/><Relationship Id="rId18" Type="http://schemas.openxmlformats.org/officeDocument/2006/relationships/image" Target="media/image7.wmf"/><Relationship Id="rId26" Type="http://schemas.openxmlformats.org/officeDocument/2006/relationships/image" Target="media/image11.wmf"/><Relationship Id="rId39" Type="http://schemas.openxmlformats.org/officeDocument/2006/relationships/image" Target="media/image20.png"/><Relationship Id="rId21" Type="http://schemas.openxmlformats.org/officeDocument/2006/relationships/control" Target="activeX/activeX8.xml"/><Relationship Id="rId34" Type="http://schemas.openxmlformats.org/officeDocument/2006/relationships/image" Target="media/image15.jpeg"/><Relationship Id="rId42" Type="http://schemas.openxmlformats.org/officeDocument/2006/relationships/diagramData" Target="diagrams/data1.xml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jpeg"/><Relationship Id="rId7" Type="http://schemas.openxmlformats.org/officeDocument/2006/relationships/control" Target="activeX/activeX1.xml"/><Relationship Id="rId12" Type="http://schemas.openxmlformats.org/officeDocument/2006/relationships/image" Target="media/image4.wmf"/><Relationship Id="rId17" Type="http://schemas.openxmlformats.org/officeDocument/2006/relationships/control" Target="activeX/activeX6.xml"/><Relationship Id="rId25" Type="http://schemas.openxmlformats.org/officeDocument/2006/relationships/control" Target="activeX/activeX10.xml"/><Relationship Id="rId33" Type="http://schemas.openxmlformats.org/officeDocument/2006/relationships/control" Target="activeX/activeX14.xml"/><Relationship Id="rId38" Type="http://schemas.openxmlformats.org/officeDocument/2006/relationships/image" Target="media/image19.png"/><Relationship Id="rId46" Type="http://schemas.microsoft.com/office/2007/relationships/diagramDrawing" Target="diagrams/drawing1.xm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8.wmf"/><Relationship Id="rId29" Type="http://schemas.openxmlformats.org/officeDocument/2006/relationships/control" Target="activeX/activeX12.xml"/><Relationship Id="rId41" Type="http://schemas.openxmlformats.org/officeDocument/2006/relationships/image" Target="media/image22.jpeg"/><Relationship Id="rId54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control" Target="activeX/activeX3.xml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diagramColors" Target="diagrams/colors1.xml"/><Relationship Id="rId53" Type="http://schemas.openxmlformats.org/officeDocument/2006/relationships/image" Target="media/image29.jpe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control" Target="activeX/activeX5.xml"/><Relationship Id="rId23" Type="http://schemas.openxmlformats.org/officeDocument/2006/relationships/control" Target="activeX/activeX9.xml"/><Relationship Id="rId28" Type="http://schemas.openxmlformats.org/officeDocument/2006/relationships/image" Target="media/image12.wmf"/><Relationship Id="rId36" Type="http://schemas.openxmlformats.org/officeDocument/2006/relationships/image" Target="media/image17.jpe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image" Target="media/image3.wmf"/><Relationship Id="rId19" Type="http://schemas.openxmlformats.org/officeDocument/2006/relationships/control" Target="activeX/activeX7.xml"/><Relationship Id="rId31" Type="http://schemas.openxmlformats.org/officeDocument/2006/relationships/control" Target="activeX/activeX13.xml"/><Relationship Id="rId44" Type="http://schemas.openxmlformats.org/officeDocument/2006/relationships/diagramQuickStyle" Target="diagrams/quickStyle1.xml"/><Relationship Id="rId52" Type="http://schemas.openxmlformats.org/officeDocument/2006/relationships/image" Target="media/image28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ntrol" Target="activeX/activeX2.xml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control" Target="activeX/activeX11.xml"/><Relationship Id="rId30" Type="http://schemas.openxmlformats.org/officeDocument/2006/relationships/image" Target="media/image13.wmf"/><Relationship Id="rId35" Type="http://schemas.openxmlformats.org/officeDocument/2006/relationships/image" Target="media/image16.png"/><Relationship Id="rId43" Type="http://schemas.openxmlformats.org/officeDocument/2006/relationships/diagramLayout" Target="diagrams/layout1.xml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8" Type="http://schemas.openxmlformats.org/officeDocument/2006/relationships/image" Target="media/image2.wmf"/><Relationship Id="rId51" Type="http://schemas.openxmlformats.org/officeDocument/2006/relationships/image" Target="media/image27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05_&#44277;&#44060;SW&#44060;&#48156;&#51088;&#45824;&#54924;\2016&#45380;%20&#51228;10&#54924;_&#44060;&#48156;&#51088;&#45824;&#54924;\01.%20&#44397;&#45236;&#48512;&#47928;\08.%20&#49324;&#51204;&#52280;&#44032;&#49888;&#52397;(&#44060;&#48156;&#44228;&#54925;&#49436;%20&#46321;)\&#51228;10&#54924;%20&#44060;&#48156;&#51088;%20&#44060;&#48156;&#44228;&#54925;&#49436;_&#54016;&#47749;(&#54016;&#51109;&#47749;).dotm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0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1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1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2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3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4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5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6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7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8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activeX/activeX9.xml><?xml version="1.0" encoding="utf-8"?>
<ax:ocx xmlns:ax="http://schemas.microsoft.com/office/2006/activeX" xmlns:r="http://schemas.openxmlformats.org/officeDocument/2006/relationships" ax:classid="{8BD21D40-EC42-11CE-9E0D-00AA006002F3}" ax:persistence="persistStorage" r:id="rId1"/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12C85F0-5FD4-4B7C-8CBE-2C3A7FC7308A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D2A3FA42-08FC-4952-AA0F-72B92BA49891}">
      <dgm:prSet phldrT="[텍스트]"/>
      <dgm:spPr/>
      <dgm:t>
        <a:bodyPr/>
        <a:lstStyle/>
        <a:p>
          <a:pPr latinLnBrk="1"/>
          <a:r>
            <a:rPr lang="ko-KR" altLang="en-US" dirty="0"/>
            <a:t>주기율표</a:t>
          </a:r>
          <a:endParaRPr lang="en-US" altLang="ko-KR" dirty="0"/>
        </a:p>
      </dgm:t>
    </dgm:pt>
    <dgm:pt modelId="{08EF5989-6F85-4565-AC83-A69172F1A8CB}" type="parTrans" cxnId="{F62D1F6A-D92F-4F39-BF89-B116D71721E5}">
      <dgm:prSet/>
      <dgm:spPr/>
      <dgm:t>
        <a:bodyPr/>
        <a:lstStyle/>
        <a:p>
          <a:pPr latinLnBrk="1"/>
          <a:endParaRPr lang="ko-KR" altLang="en-US"/>
        </a:p>
      </dgm:t>
    </dgm:pt>
    <dgm:pt modelId="{306A2249-AC2B-4623-AB69-CDF7DFCF496A}" type="sibTrans" cxnId="{F62D1F6A-D92F-4F39-BF89-B116D71721E5}">
      <dgm:prSet/>
      <dgm:spPr/>
      <dgm:t>
        <a:bodyPr/>
        <a:lstStyle/>
        <a:p>
          <a:pPr latinLnBrk="1"/>
          <a:endParaRPr lang="ko-KR" altLang="en-US"/>
        </a:p>
      </dgm:t>
    </dgm:pt>
    <dgm:pt modelId="{40961EE7-5FD3-4506-B419-5615717CC763}">
      <dgm:prSet phldrT="[텍스트]"/>
      <dgm:spPr/>
      <dgm:t>
        <a:bodyPr/>
        <a:lstStyle/>
        <a:p>
          <a:pPr latinLnBrk="1"/>
          <a:r>
            <a:rPr lang="ko-KR" altLang="en-US" dirty="0"/>
            <a:t>도움말</a:t>
          </a:r>
        </a:p>
      </dgm:t>
    </dgm:pt>
    <dgm:pt modelId="{145D588B-9330-4FA7-8B59-C5F9DA9A0600}" type="parTrans" cxnId="{0EDE0433-3C00-4F6C-9FE3-B49D7BF48243}">
      <dgm:prSet/>
      <dgm:spPr/>
      <dgm:t>
        <a:bodyPr/>
        <a:lstStyle/>
        <a:p>
          <a:pPr latinLnBrk="1"/>
          <a:endParaRPr lang="ko-KR" altLang="en-US"/>
        </a:p>
      </dgm:t>
    </dgm:pt>
    <dgm:pt modelId="{3049E027-F08A-4681-84F9-1418A5D8E4B5}" type="sibTrans" cxnId="{0EDE0433-3C00-4F6C-9FE3-B49D7BF48243}">
      <dgm:prSet/>
      <dgm:spPr/>
      <dgm:t>
        <a:bodyPr/>
        <a:lstStyle/>
        <a:p>
          <a:pPr latinLnBrk="1"/>
          <a:endParaRPr lang="ko-KR" altLang="en-US"/>
        </a:p>
      </dgm:t>
    </dgm:pt>
    <dgm:pt modelId="{BFBDC8B3-CF98-4352-9726-7DDCD8A86A41}">
      <dgm:prSet phldrT="[텍스트]"/>
      <dgm:spPr/>
      <dgm:t>
        <a:bodyPr/>
        <a:lstStyle/>
        <a:p>
          <a:pPr latinLnBrk="1"/>
          <a:r>
            <a:rPr lang="ko-KR" altLang="en-US" dirty="0"/>
            <a:t>이온화</a:t>
          </a:r>
        </a:p>
      </dgm:t>
    </dgm:pt>
    <dgm:pt modelId="{20C70920-DF18-464F-A534-868CC96E4A01}" type="parTrans" cxnId="{65569536-73D2-4D1B-81DA-C4D3144F1112}">
      <dgm:prSet/>
      <dgm:spPr/>
      <dgm:t>
        <a:bodyPr/>
        <a:lstStyle/>
        <a:p>
          <a:pPr latinLnBrk="1"/>
          <a:endParaRPr lang="ko-KR" altLang="en-US"/>
        </a:p>
      </dgm:t>
    </dgm:pt>
    <dgm:pt modelId="{E1BF62A7-360C-4C92-9AA5-5301482FF1F6}" type="sibTrans" cxnId="{65569536-73D2-4D1B-81DA-C4D3144F1112}">
      <dgm:prSet/>
      <dgm:spPr/>
      <dgm:t>
        <a:bodyPr/>
        <a:lstStyle/>
        <a:p>
          <a:pPr latinLnBrk="1"/>
          <a:endParaRPr lang="ko-KR" altLang="en-US"/>
        </a:p>
      </dgm:t>
    </dgm:pt>
    <dgm:pt modelId="{5737CB56-E0D4-4D25-B9E2-6C34B4FE7DE2}">
      <dgm:prSet phldrT="[텍스트]"/>
      <dgm:spPr/>
      <dgm:t>
        <a:bodyPr/>
        <a:lstStyle/>
        <a:p>
          <a:pPr latinLnBrk="1"/>
          <a:r>
            <a:rPr lang="ko-KR" altLang="en-US" dirty="0"/>
            <a:t>화합물</a:t>
          </a:r>
          <a:br>
            <a:rPr lang="en-US" altLang="ko-KR" dirty="0"/>
          </a:br>
          <a:r>
            <a:rPr lang="ko-KR" altLang="en-US" dirty="0"/>
            <a:t>검색</a:t>
          </a:r>
        </a:p>
      </dgm:t>
    </dgm:pt>
    <dgm:pt modelId="{81916868-5DEE-46A3-9BDE-4826DA681FDB}" type="parTrans" cxnId="{1049455E-F0D6-46CB-A6CC-04E7DBDC5A8F}">
      <dgm:prSet/>
      <dgm:spPr/>
      <dgm:t>
        <a:bodyPr/>
        <a:lstStyle/>
        <a:p>
          <a:pPr latinLnBrk="1"/>
          <a:endParaRPr lang="ko-KR" altLang="en-US"/>
        </a:p>
      </dgm:t>
    </dgm:pt>
    <dgm:pt modelId="{E1B49DAF-25EA-492E-BBFB-2526A66A2B06}" type="sibTrans" cxnId="{1049455E-F0D6-46CB-A6CC-04E7DBDC5A8F}">
      <dgm:prSet/>
      <dgm:spPr/>
      <dgm:t>
        <a:bodyPr/>
        <a:lstStyle/>
        <a:p>
          <a:pPr latinLnBrk="1"/>
          <a:endParaRPr lang="ko-KR" altLang="en-US"/>
        </a:p>
      </dgm:t>
    </dgm:pt>
    <dgm:pt modelId="{DF108FDD-92E4-4053-8E76-9B7DA615F384}">
      <dgm:prSet/>
      <dgm:spPr/>
      <dgm:t>
        <a:bodyPr/>
        <a:lstStyle/>
        <a:p>
          <a:pPr latinLnBrk="1"/>
          <a:r>
            <a:rPr lang="en-US" altLang="ko-KR" dirty="0"/>
            <a:t>3D </a:t>
          </a:r>
          <a:r>
            <a:rPr lang="ko-KR" altLang="en-US" dirty="0"/>
            <a:t>모델</a:t>
          </a:r>
        </a:p>
      </dgm:t>
    </dgm:pt>
    <dgm:pt modelId="{CB4E2B8C-E773-488B-9DDB-8AD1971187BC}" type="parTrans" cxnId="{08C8A6DE-E8C4-4681-BAE8-BA7A8AA406E1}">
      <dgm:prSet/>
      <dgm:spPr/>
      <dgm:t>
        <a:bodyPr/>
        <a:lstStyle/>
        <a:p>
          <a:pPr latinLnBrk="1"/>
          <a:endParaRPr lang="ko-KR" altLang="en-US"/>
        </a:p>
      </dgm:t>
    </dgm:pt>
    <dgm:pt modelId="{AEE43660-B593-47DB-AF1A-8199D55D34B6}" type="sibTrans" cxnId="{08C8A6DE-E8C4-4681-BAE8-BA7A8AA406E1}">
      <dgm:prSet/>
      <dgm:spPr/>
      <dgm:t>
        <a:bodyPr/>
        <a:lstStyle/>
        <a:p>
          <a:pPr latinLnBrk="1"/>
          <a:endParaRPr lang="ko-KR" altLang="en-US"/>
        </a:p>
      </dgm:t>
    </dgm:pt>
    <dgm:pt modelId="{976D430F-56E4-4FBA-A15B-D5C047791349}" type="pres">
      <dgm:prSet presAssocID="{F12C85F0-5FD4-4B7C-8CBE-2C3A7FC7308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FD0F20D-A30A-4473-8ACB-3E98A4724298}" type="pres">
      <dgm:prSet presAssocID="{D2A3FA42-08FC-4952-AA0F-72B92BA49891}" presName="hierRoot1" presStyleCnt="0">
        <dgm:presLayoutVars>
          <dgm:hierBranch val="init"/>
        </dgm:presLayoutVars>
      </dgm:prSet>
      <dgm:spPr/>
    </dgm:pt>
    <dgm:pt modelId="{7B83DA4E-6374-4FEB-A35D-2A3963BAAEDA}" type="pres">
      <dgm:prSet presAssocID="{D2A3FA42-08FC-4952-AA0F-72B92BA49891}" presName="rootComposite1" presStyleCnt="0"/>
      <dgm:spPr/>
    </dgm:pt>
    <dgm:pt modelId="{16116DEC-1613-414E-BB19-9120197ADEF5}" type="pres">
      <dgm:prSet presAssocID="{D2A3FA42-08FC-4952-AA0F-72B92BA49891}" presName="rootText1" presStyleLbl="node0" presStyleIdx="0" presStyleCnt="1" custScaleX="146910">
        <dgm:presLayoutVars>
          <dgm:chPref val="3"/>
        </dgm:presLayoutVars>
      </dgm:prSet>
      <dgm:spPr/>
    </dgm:pt>
    <dgm:pt modelId="{1CB72000-12C7-464C-9D3B-F254A6FCF1BE}" type="pres">
      <dgm:prSet presAssocID="{D2A3FA42-08FC-4952-AA0F-72B92BA49891}" presName="rootConnector1" presStyleLbl="node1" presStyleIdx="0" presStyleCnt="0"/>
      <dgm:spPr/>
    </dgm:pt>
    <dgm:pt modelId="{F8FF1903-17EB-43CE-BC5F-CB3F5C20D6A4}" type="pres">
      <dgm:prSet presAssocID="{D2A3FA42-08FC-4952-AA0F-72B92BA49891}" presName="hierChild2" presStyleCnt="0"/>
      <dgm:spPr/>
    </dgm:pt>
    <dgm:pt modelId="{44B1D1F1-BE72-4945-A097-353780D7E863}" type="pres">
      <dgm:prSet presAssocID="{145D588B-9330-4FA7-8B59-C5F9DA9A0600}" presName="Name37" presStyleLbl="parChTrans1D2" presStyleIdx="0" presStyleCnt="3"/>
      <dgm:spPr/>
    </dgm:pt>
    <dgm:pt modelId="{1AB2993C-8F24-44BB-9E53-54BC469FC9B5}" type="pres">
      <dgm:prSet presAssocID="{40961EE7-5FD3-4506-B419-5615717CC763}" presName="hierRoot2" presStyleCnt="0">
        <dgm:presLayoutVars>
          <dgm:hierBranch val="init"/>
        </dgm:presLayoutVars>
      </dgm:prSet>
      <dgm:spPr/>
    </dgm:pt>
    <dgm:pt modelId="{29F02875-EB43-4F27-A278-C96BD8870415}" type="pres">
      <dgm:prSet presAssocID="{40961EE7-5FD3-4506-B419-5615717CC763}" presName="rootComposite" presStyleCnt="0"/>
      <dgm:spPr/>
    </dgm:pt>
    <dgm:pt modelId="{996B8070-B04F-4B59-BB05-7D135370FEC8}" type="pres">
      <dgm:prSet presAssocID="{40961EE7-5FD3-4506-B419-5615717CC763}" presName="rootText" presStyleLbl="node2" presStyleIdx="0" presStyleCnt="3">
        <dgm:presLayoutVars>
          <dgm:chPref val="3"/>
        </dgm:presLayoutVars>
      </dgm:prSet>
      <dgm:spPr/>
    </dgm:pt>
    <dgm:pt modelId="{D02C113C-AD58-49BE-A7F8-DBE1AD25FB45}" type="pres">
      <dgm:prSet presAssocID="{40961EE7-5FD3-4506-B419-5615717CC763}" presName="rootConnector" presStyleLbl="node2" presStyleIdx="0" presStyleCnt="3"/>
      <dgm:spPr/>
    </dgm:pt>
    <dgm:pt modelId="{D9D4FB3F-C4C2-4C41-99BC-D67B75825349}" type="pres">
      <dgm:prSet presAssocID="{40961EE7-5FD3-4506-B419-5615717CC763}" presName="hierChild4" presStyleCnt="0"/>
      <dgm:spPr/>
    </dgm:pt>
    <dgm:pt modelId="{94E10C89-535A-45A1-AEDE-E9FCEA714B27}" type="pres">
      <dgm:prSet presAssocID="{40961EE7-5FD3-4506-B419-5615717CC763}" presName="hierChild5" presStyleCnt="0"/>
      <dgm:spPr/>
    </dgm:pt>
    <dgm:pt modelId="{1CA50661-2132-422B-A046-5E158CE83B80}" type="pres">
      <dgm:prSet presAssocID="{20C70920-DF18-464F-A534-868CC96E4A01}" presName="Name37" presStyleLbl="parChTrans1D2" presStyleIdx="1" presStyleCnt="3"/>
      <dgm:spPr/>
    </dgm:pt>
    <dgm:pt modelId="{89955D3A-7A65-4E8B-988B-B15F92D7641C}" type="pres">
      <dgm:prSet presAssocID="{BFBDC8B3-CF98-4352-9726-7DDCD8A86A41}" presName="hierRoot2" presStyleCnt="0">
        <dgm:presLayoutVars>
          <dgm:hierBranch val="init"/>
        </dgm:presLayoutVars>
      </dgm:prSet>
      <dgm:spPr/>
    </dgm:pt>
    <dgm:pt modelId="{7A4D8538-4FA2-4C4C-9F66-F5988D922A70}" type="pres">
      <dgm:prSet presAssocID="{BFBDC8B3-CF98-4352-9726-7DDCD8A86A41}" presName="rootComposite" presStyleCnt="0"/>
      <dgm:spPr/>
    </dgm:pt>
    <dgm:pt modelId="{ED7CFF91-8344-4324-860B-37E8A1947846}" type="pres">
      <dgm:prSet presAssocID="{BFBDC8B3-CF98-4352-9726-7DDCD8A86A41}" presName="rootText" presStyleLbl="node2" presStyleIdx="1" presStyleCnt="3">
        <dgm:presLayoutVars>
          <dgm:chPref val="3"/>
        </dgm:presLayoutVars>
      </dgm:prSet>
      <dgm:spPr/>
    </dgm:pt>
    <dgm:pt modelId="{8C4BB435-F61D-41FD-9365-9A61B571E2ED}" type="pres">
      <dgm:prSet presAssocID="{BFBDC8B3-CF98-4352-9726-7DDCD8A86A41}" presName="rootConnector" presStyleLbl="node2" presStyleIdx="1" presStyleCnt="3"/>
      <dgm:spPr/>
    </dgm:pt>
    <dgm:pt modelId="{9F9D267E-44DF-42BB-91AE-A0A121CDC4A0}" type="pres">
      <dgm:prSet presAssocID="{BFBDC8B3-CF98-4352-9726-7DDCD8A86A41}" presName="hierChild4" presStyleCnt="0"/>
      <dgm:spPr/>
    </dgm:pt>
    <dgm:pt modelId="{4EF84C4B-EAFA-417B-A4B1-1A446909BBAD}" type="pres">
      <dgm:prSet presAssocID="{BFBDC8B3-CF98-4352-9726-7DDCD8A86A41}" presName="hierChild5" presStyleCnt="0"/>
      <dgm:spPr/>
    </dgm:pt>
    <dgm:pt modelId="{2C8C74CA-DD13-4DB8-9667-CC3A77BD8DC4}" type="pres">
      <dgm:prSet presAssocID="{81916868-5DEE-46A3-9BDE-4826DA681FDB}" presName="Name37" presStyleLbl="parChTrans1D2" presStyleIdx="2" presStyleCnt="3"/>
      <dgm:spPr/>
    </dgm:pt>
    <dgm:pt modelId="{FBE883D4-99FD-4A8A-8F90-B1308A169491}" type="pres">
      <dgm:prSet presAssocID="{5737CB56-E0D4-4D25-B9E2-6C34B4FE7DE2}" presName="hierRoot2" presStyleCnt="0">
        <dgm:presLayoutVars>
          <dgm:hierBranch val="init"/>
        </dgm:presLayoutVars>
      </dgm:prSet>
      <dgm:spPr/>
    </dgm:pt>
    <dgm:pt modelId="{8757BD28-52FF-4A05-B383-19D9504D3EEE}" type="pres">
      <dgm:prSet presAssocID="{5737CB56-E0D4-4D25-B9E2-6C34B4FE7DE2}" presName="rootComposite" presStyleCnt="0"/>
      <dgm:spPr/>
    </dgm:pt>
    <dgm:pt modelId="{2BA06475-F0ED-46A5-9B52-1E7403674123}" type="pres">
      <dgm:prSet presAssocID="{5737CB56-E0D4-4D25-B9E2-6C34B4FE7DE2}" presName="rootText" presStyleLbl="node2" presStyleIdx="2" presStyleCnt="3">
        <dgm:presLayoutVars>
          <dgm:chPref val="3"/>
        </dgm:presLayoutVars>
      </dgm:prSet>
      <dgm:spPr/>
    </dgm:pt>
    <dgm:pt modelId="{5BA9C702-0906-44D5-8459-7025B3FA5849}" type="pres">
      <dgm:prSet presAssocID="{5737CB56-E0D4-4D25-B9E2-6C34B4FE7DE2}" presName="rootConnector" presStyleLbl="node2" presStyleIdx="2" presStyleCnt="3"/>
      <dgm:spPr/>
    </dgm:pt>
    <dgm:pt modelId="{8BB4A2C5-4F8E-4410-94E7-772E8E45372C}" type="pres">
      <dgm:prSet presAssocID="{5737CB56-E0D4-4D25-B9E2-6C34B4FE7DE2}" presName="hierChild4" presStyleCnt="0"/>
      <dgm:spPr/>
    </dgm:pt>
    <dgm:pt modelId="{3D4B8138-6088-43F4-9196-6E624E8FEF13}" type="pres">
      <dgm:prSet presAssocID="{CB4E2B8C-E773-488B-9DDB-8AD1971187BC}" presName="Name37" presStyleLbl="parChTrans1D3" presStyleIdx="0" presStyleCnt="1"/>
      <dgm:spPr/>
    </dgm:pt>
    <dgm:pt modelId="{72AFB216-0411-40FF-96B0-738EE14CA4B6}" type="pres">
      <dgm:prSet presAssocID="{DF108FDD-92E4-4053-8E76-9B7DA615F384}" presName="hierRoot2" presStyleCnt="0">
        <dgm:presLayoutVars>
          <dgm:hierBranch val="init"/>
        </dgm:presLayoutVars>
      </dgm:prSet>
      <dgm:spPr/>
    </dgm:pt>
    <dgm:pt modelId="{2448A927-41FC-4044-90B9-2B6607B07A09}" type="pres">
      <dgm:prSet presAssocID="{DF108FDD-92E4-4053-8E76-9B7DA615F384}" presName="rootComposite" presStyleCnt="0"/>
      <dgm:spPr/>
    </dgm:pt>
    <dgm:pt modelId="{17E10323-AC29-4C6B-BFF0-E9EDA13CB153}" type="pres">
      <dgm:prSet presAssocID="{DF108FDD-92E4-4053-8E76-9B7DA615F384}" presName="rootText" presStyleLbl="node3" presStyleIdx="0" presStyleCnt="1">
        <dgm:presLayoutVars>
          <dgm:chPref val="3"/>
        </dgm:presLayoutVars>
      </dgm:prSet>
      <dgm:spPr/>
    </dgm:pt>
    <dgm:pt modelId="{B76BD2D4-3B90-46D4-8CB6-55078A022490}" type="pres">
      <dgm:prSet presAssocID="{DF108FDD-92E4-4053-8E76-9B7DA615F384}" presName="rootConnector" presStyleLbl="node3" presStyleIdx="0" presStyleCnt="1"/>
      <dgm:spPr/>
    </dgm:pt>
    <dgm:pt modelId="{4AF0587E-24D7-4E0F-B08A-895E0BDCB043}" type="pres">
      <dgm:prSet presAssocID="{DF108FDD-92E4-4053-8E76-9B7DA615F384}" presName="hierChild4" presStyleCnt="0"/>
      <dgm:spPr/>
    </dgm:pt>
    <dgm:pt modelId="{457E4B04-0EC7-4B29-A523-68F086BEDEE0}" type="pres">
      <dgm:prSet presAssocID="{DF108FDD-92E4-4053-8E76-9B7DA615F384}" presName="hierChild5" presStyleCnt="0"/>
      <dgm:spPr/>
    </dgm:pt>
    <dgm:pt modelId="{167304B9-6089-4186-BE41-458307946000}" type="pres">
      <dgm:prSet presAssocID="{5737CB56-E0D4-4D25-B9E2-6C34B4FE7DE2}" presName="hierChild5" presStyleCnt="0"/>
      <dgm:spPr/>
    </dgm:pt>
    <dgm:pt modelId="{AB815D0F-4F0C-46BB-B160-BF9A45A19568}" type="pres">
      <dgm:prSet presAssocID="{D2A3FA42-08FC-4952-AA0F-72B92BA49891}" presName="hierChild3" presStyleCnt="0"/>
      <dgm:spPr/>
    </dgm:pt>
  </dgm:ptLst>
  <dgm:cxnLst>
    <dgm:cxn modelId="{65CCFAF6-1B08-487B-B40D-402D0D053C01}" type="presOf" srcId="{20C70920-DF18-464F-A534-868CC96E4A01}" destId="{1CA50661-2132-422B-A046-5E158CE83B80}" srcOrd="0" destOrd="0" presId="urn:microsoft.com/office/officeart/2005/8/layout/orgChart1"/>
    <dgm:cxn modelId="{F62D1F6A-D92F-4F39-BF89-B116D71721E5}" srcId="{F12C85F0-5FD4-4B7C-8CBE-2C3A7FC7308A}" destId="{D2A3FA42-08FC-4952-AA0F-72B92BA49891}" srcOrd="0" destOrd="0" parTransId="{08EF5989-6F85-4565-AC83-A69172F1A8CB}" sibTransId="{306A2249-AC2B-4623-AB69-CDF7DFCF496A}"/>
    <dgm:cxn modelId="{65569536-73D2-4D1B-81DA-C4D3144F1112}" srcId="{D2A3FA42-08FC-4952-AA0F-72B92BA49891}" destId="{BFBDC8B3-CF98-4352-9726-7DDCD8A86A41}" srcOrd="1" destOrd="0" parTransId="{20C70920-DF18-464F-A534-868CC96E4A01}" sibTransId="{E1BF62A7-360C-4C92-9AA5-5301482FF1F6}"/>
    <dgm:cxn modelId="{F4265D40-FF18-443D-86C3-5E3452F7726B}" type="presOf" srcId="{BFBDC8B3-CF98-4352-9726-7DDCD8A86A41}" destId="{ED7CFF91-8344-4324-860B-37E8A1947846}" srcOrd="0" destOrd="0" presId="urn:microsoft.com/office/officeart/2005/8/layout/orgChart1"/>
    <dgm:cxn modelId="{1049455E-F0D6-46CB-A6CC-04E7DBDC5A8F}" srcId="{D2A3FA42-08FC-4952-AA0F-72B92BA49891}" destId="{5737CB56-E0D4-4D25-B9E2-6C34B4FE7DE2}" srcOrd="2" destOrd="0" parTransId="{81916868-5DEE-46A3-9BDE-4826DA681FDB}" sibTransId="{E1B49DAF-25EA-492E-BBFB-2526A66A2B06}"/>
    <dgm:cxn modelId="{F1071E01-4641-453C-94AC-2023C86B6D7D}" type="presOf" srcId="{40961EE7-5FD3-4506-B419-5615717CC763}" destId="{996B8070-B04F-4B59-BB05-7D135370FEC8}" srcOrd="0" destOrd="0" presId="urn:microsoft.com/office/officeart/2005/8/layout/orgChart1"/>
    <dgm:cxn modelId="{A1412D85-234B-4816-AA98-E1A95A4AB86C}" type="presOf" srcId="{BFBDC8B3-CF98-4352-9726-7DDCD8A86A41}" destId="{8C4BB435-F61D-41FD-9365-9A61B571E2ED}" srcOrd="1" destOrd="0" presId="urn:microsoft.com/office/officeart/2005/8/layout/orgChart1"/>
    <dgm:cxn modelId="{2ADB003C-4D5A-4D5F-BC1E-DC3A38B6F277}" type="presOf" srcId="{DF108FDD-92E4-4053-8E76-9B7DA615F384}" destId="{B76BD2D4-3B90-46D4-8CB6-55078A022490}" srcOrd="1" destOrd="0" presId="urn:microsoft.com/office/officeart/2005/8/layout/orgChart1"/>
    <dgm:cxn modelId="{38B309C3-5284-4B32-B50B-D3B826ABF127}" type="presOf" srcId="{5737CB56-E0D4-4D25-B9E2-6C34B4FE7DE2}" destId="{2BA06475-F0ED-46A5-9B52-1E7403674123}" srcOrd="0" destOrd="0" presId="urn:microsoft.com/office/officeart/2005/8/layout/orgChart1"/>
    <dgm:cxn modelId="{765496C8-BA95-4942-827D-6E549FEA343C}" type="presOf" srcId="{145D588B-9330-4FA7-8B59-C5F9DA9A0600}" destId="{44B1D1F1-BE72-4945-A097-353780D7E863}" srcOrd="0" destOrd="0" presId="urn:microsoft.com/office/officeart/2005/8/layout/orgChart1"/>
    <dgm:cxn modelId="{08C8A6DE-E8C4-4681-BAE8-BA7A8AA406E1}" srcId="{5737CB56-E0D4-4D25-B9E2-6C34B4FE7DE2}" destId="{DF108FDD-92E4-4053-8E76-9B7DA615F384}" srcOrd="0" destOrd="0" parTransId="{CB4E2B8C-E773-488B-9DDB-8AD1971187BC}" sibTransId="{AEE43660-B593-47DB-AF1A-8199D55D34B6}"/>
    <dgm:cxn modelId="{B3E32C58-7C47-4321-B52B-DE05C2AFFF35}" type="presOf" srcId="{CB4E2B8C-E773-488B-9DDB-8AD1971187BC}" destId="{3D4B8138-6088-43F4-9196-6E624E8FEF13}" srcOrd="0" destOrd="0" presId="urn:microsoft.com/office/officeart/2005/8/layout/orgChart1"/>
    <dgm:cxn modelId="{414CA3BF-1E49-4AFF-B199-CE1F7BF678FD}" type="presOf" srcId="{DF108FDD-92E4-4053-8E76-9B7DA615F384}" destId="{17E10323-AC29-4C6B-BFF0-E9EDA13CB153}" srcOrd="0" destOrd="0" presId="urn:microsoft.com/office/officeart/2005/8/layout/orgChart1"/>
    <dgm:cxn modelId="{BD621026-6640-4302-BCEF-B5273A7363B4}" type="presOf" srcId="{5737CB56-E0D4-4D25-B9E2-6C34B4FE7DE2}" destId="{5BA9C702-0906-44D5-8459-7025B3FA5849}" srcOrd="1" destOrd="0" presId="urn:microsoft.com/office/officeart/2005/8/layout/orgChart1"/>
    <dgm:cxn modelId="{70450C97-0580-4A9A-BB9F-529C384D88B1}" type="presOf" srcId="{F12C85F0-5FD4-4B7C-8CBE-2C3A7FC7308A}" destId="{976D430F-56E4-4FBA-A15B-D5C047791349}" srcOrd="0" destOrd="0" presId="urn:microsoft.com/office/officeart/2005/8/layout/orgChart1"/>
    <dgm:cxn modelId="{BE56C33D-8033-4665-848B-DF58DB80D374}" type="presOf" srcId="{D2A3FA42-08FC-4952-AA0F-72B92BA49891}" destId="{16116DEC-1613-414E-BB19-9120197ADEF5}" srcOrd="0" destOrd="0" presId="urn:microsoft.com/office/officeart/2005/8/layout/orgChart1"/>
    <dgm:cxn modelId="{FD05244F-BF01-4AF0-940F-AFBBF9FBCABF}" type="presOf" srcId="{D2A3FA42-08FC-4952-AA0F-72B92BA49891}" destId="{1CB72000-12C7-464C-9D3B-F254A6FCF1BE}" srcOrd="1" destOrd="0" presId="urn:microsoft.com/office/officeart/2005/8/layout/orgChart1"/>
    <dgm:cxn modelId="{ECE7AC4E-79A4-47E9-9AB4-CA3521407BDF}" type="presOf" srcId="{40961EE7-5FD3-4506-B419-5615717CC763}" destId="{D02C113C-AD58-49BE-A7F8-DBE1AD25FB45}" srcOrd="1" destOrd="0" presId="urn:microsoft.com/office/officeart/2005/8/layout/orgChart1"/>
    <dgm:cxn modelId="{9D1583A8-B474-4344-B5E0-E4094311C098}" type="presOf" srcId="{81916868-5DEE-46A3-9BDE-4826DA681FDB}" destId="{2C8C74CA-DD13-4DB8-9667-CC3A77BD8DC4}" srcOrd="0" destOrd="0" presId="urn:microsoft.com/office/officeart/2005/8/layout/orgChart1"/>
    <dgm:cxn modelId="{0EDE0433-3C00-4F6C-9FE3-B49D7BF48243}" srcId="{D2A3FA42-08FC-4952-AA0F-72B92BA49891}" destId="{40961EE7-5FD3-4506-B419-5615717CC763}" srcOrd="0" destOrd="0" parTransId="{145D588B-9330-4FA7-8B59-C5F9DA9A0600}" sibTransId="{3049E027-F08A-4681-84F9-1418A5D8E4B5}"/>
    <dgm:cxn modelId="{0D5A3D9B-1103-403B-8770-BCD070EC40C4}" type="presParOf" srcId="{976D430F-56E4-4FBA-A15B-D5C047791349}" destId="{EFD0F20D-A30A-4473-8ACB-3E98A4724298}" srcOrd="0" destOrd="0" presId="urn:microsoft.com/office/officeart/2005/8/layout/orgChart1"/>
    <dgm:cxn modelId="{633256C7-7A1B-47E3-A1CC-67DEB2A5999D}" type="presParOf" srcId="{EFD0F20D-A30A-4473-8ACB-3E98A4724298}" destId="{7B83DA4E-6374-4FEB-A35D-2A3963BAAEDA}" srcOrd="0" destOrd="0" presId="urn:microsoft.com/office/officeart/2005/8/layout/orgChart1"/>
    <dgm:cxn modelId="{B6C0DBAE-1E77-4C51-B360-07522E327CD4}" type="presParOf" srcId="{7B83DA4E-6374-4FEB-A35D-2A3963BAAEDA}" destId="{16116DEC-1613-414E-BB19-9120197ADEF5}" srcOrd="0" destOrd="0" presId="urn:microsoft.com/office/officeart/2005/8/layout/orgChart1"/>
    <dgm:cxn modelId="{B5E3C17E-0BFD-4576-A90C-11AD3D109368}" type="presParOf" srcId="{7B83DA4E-6374-4FEB-A35D-2A3963BAAEDA}" destId="{1CB72000-12C7-464C-9D3B-F254A6FCF1BE}" srcOrd="1" destOrd="0" presId="urn:microsoft.com/office/officeart/2005/8/layout/orgChart1"/>
    <dgm:cxn modelId="{BA4DBF76-662E-4F38-AA9C-C9D013F6F259}" type="presParOf" srcId="{EFD0F20D-A30A-4473-8ACB-3E98A4724298}" destId="{F8FF1903-17EB-43CE-BC5F-CB3F5C20D6A4}" srcOrd="1" destOrd="0" presId="urn:microsoft.com/office/officeart/2005/8/layout/orgChart1"/>
    <dgm:cxn modelId="{54FEA1FF-41A2-4DFD-B725-5789CBF82DA9}" type="presParOf" srcId="{F8FF1903-17EB-43CE-BC5F-CB3F5C20D6A4}" destId="{44B1D1F1-BE72-4945-A097-353780D7E863}" srcOrd="0" destOrd="0" presId="urn:microsoft.com/office/officeart/2005/8/layout/orgChart1"/>
    <dgm:cxn modelId="{5E3F73A3-159D-4286-81BF-CCA4D013CCAB}" type="presParOf" srcId="{F8FF1903-17EB-43CE-BC5F-CB3F5C20D6A4}" destId="{1AB2993C-8F24-44BB-9E53-54BC469FC9B5}" srcOrd="1" destOrd="0" presId="urn:microsoft.com/office/officeart/2005/8/layout/orgChart1"/>
    <dgm:cxn modelId="{F6D8FD07-BBBB-4F7D-8109-94C50A7F8DAE}" type="presParOf" srcId="{1AB2993C-8F24-44BB-9E53-54BC469FC9B5}" destId="{29F02875-EB43-4F27-A278-C96BD8870415}" srcOrd="0" destOrd="0" presId="urn:microsoft.com/office/officeart/2005/8/layout/orgChart1"/>
    <dgm:cxn modelId="{B63F2CC2-3F54-49ED-BA10-B806EC0282D6}" type="presParOf" srcId="{29F02875-EB43-4F27-A278-C96BD8870415}" destId="{996B8070-B04F-4B59-BB05-7D135370FEC8}" srcOrd="0" destOrd="0" presId="urn:microsoft.com/office/officeart/2005/8/layout/orgChart1"/>
    <dgm:cxn modelId="{F1A6C1B9-DA9C-4CCD-B6B0-E1A2DCCDCDDB}" type="presParOf" srcId="{29F02875-EB43-4F27-A278-C96BD8870415}" destId="{D02C113C-AD58-49BE-A7F8-DBE1AD25FB45}" srcOrd="1" destOrd="0" presId="urn:microsoft.com/office/officeart/2005/8/layout/orgChart1"/>
    <dgm:cxn modelId="{D194C73B-313F-402A-BF17-1AFCCC775FDA}" type="presParOf" srcId="{1AB2993C-8F24-44BB-9E53-54BC469FC9B5}" destId="{D9D4FB3F-C4C2-4C41-99BC-D67B75825349}" srcOrd="1" destOrd="0" presId="urn:microsoft.com/office/officeart/2005/8/layout/orgChart1"/>
    <dgm:cxn modelId="{912F95C2-F6F7-42A3-89AC-15FA5D8E3238}" type="presParOf" srcId="{1AB2993C-8F24-44BB-9E53-54BC469FC9B5}" destId="{94E10C89-535A-45A1-AEDE-E9FCEA714B27}" srcOrd="2" destOrd="0" presId="urn:microsoft.com/office/officeart/2005/8/layout/orgChart1"/>
    <dgm:cxn modelId="{73DE6066-853B-453C-96E5-B032269B62D8}" type="presParOf" srcId="{F8FF1903-17EB-43CE-BC5F-CB3F5C20D6A4}" destId="{1CA50661-2132-422B-A046-5E158CE83B80}" srcOrd="2" destOrd="0" presId="urn:microsoft.com/office/officeart/2005/8/layout/orgChart1"/>
    <dgm:cxn modelId="{917952C0-E268-451E-B029-CECC2E002055}" type="presParOf" srcId="{F8FF1903-17EB-43CE-BC5F-CB3F5C20D6A4}" destId="{89955D3A-7A65-4E8B-988B-B15F92D7641C}" srcOrd="3" destOrd="0" presId="urn:microsoft.com/office/officeart/2005/8/layout/orgChart1"/>
    <dgm:cxn modelId="{5F0DB9A9-7801-432E-AB5E-68E85D674651}" type="presParOf" srcId="{89955D3A-7A65-4E8B-988B-B15F92D7641C}" destId="{7A4D8538-4FA2-4C4C-9F66-F5988D922A70}" srcOrd="0" destOrd="0" presId="urn:microsoft.com/office/officeart/2005/8/layout/orgChart1"/>
    <dgm:cxn modelId="{D1A124BF-30F3-41A3-95BA-FF8088E21A88}" type="presParOf" srcId="{7A4D8538-4FA2-4C4C-9F66-F5988D922A70}" destId="{ED7CFF91-8344-4324-860B-37E8A1947846}" srcOrd="0" destOrd="0" presId="urn:microsoft.com/office/officeart/2005/8/layout/orgChart1"/>
    <dgm:cxn modelId="{7DCC0075-CC94-4711-A5C8-924B132E3ED8}" type="presParOf" srcId="{7A4D8538-4FA2-4C4C-9F66-F5988D922A70}" destId="{8C4BB435-F61D-41FD-9365-9A61B571E2ED}" srcOrd="1" destOrd="0" presId="urn:microsoft.com/office/officeart/2005/8/layout/orgChart1"/>
    <dgm:cxn modelId="{22D609EB-36EF-472C-A5C6-B76BB551844B}" type="presParOf" srcId="{89955D3A-7A65-4E8B-988B-B15F92D7641C}" destId="{9F9D267E-44DF-42BB-91AE-A0A121CDC4A0}" srcOrd="1" destOrd="0" presId="urn:microsoft.com/office/officeart/2005/8/layout/orgChart1"/>
    <dgm:cxn modelId="{7D5C3B76-C807-43D5-A369-59D2D6C8D857}" type="presParOf" srcId="{89955D3A-7A65-4E8B-988B-B15F92D7641C}" destId="{4EF84C4B-EAFA-417B-A4B1-1A446909BBAD}" srcOrd="2" destOrd="0" presId="urn:microsoft.com/office/officeart/2005/8/layout/orgChart1"/>
    <dgm:cxn modelId="{A8D0E948-DC02-452D-979F-35EF0B3EFCAB}" type="presParOf" srcId="{F8FF1903-17EB-43CE-BC5F-CB3F5C20D6A4}" destId="{2C8C74CA-DD13-4DB8-9667-CC3A77BD8DC4}" srcOrd="4" destOrd="0" presId="urn:microsoft.com/office/officeart/2005/8/layout/orgChart1"/>
    <dgm:cxn modelId="{AE281BA7-332F-43FD-AEF8-927D9AC9AA5C}" type="presParOf" srcId="{F8FF1903-17EB-43CE-BC5F-CB3F5C20D6A4}" destId="{FBE883D4-99FD-4A8A-8F90-B1308A169491}" srcOrd="5" destOrd="0" presId="urn:microsoft.com/office/officeart/2005/8/layout/orgChart1"/>
    <dgm:cxn modelId="{BE936060-83CC-423B-970E-557794ABD81B}" type="presParOf" srcId="{FBE883D4-99FD-4A8A-8F90-B1308A169491}" destId="{8757BD28-52FF-4A05-B383-19D9504D3EEE}" srcOrd="0" destOrd="0" presId="urn:microsoft.com/office/officeart/2005/8/layout/orgChart1"/>
    <dgm:cxn modelId="{49317BB0-789E-4221-BDF2-9FAB28E9AC0A}" type="presParOf" srcId="{8757BD28-52FF-4A05-B383-19D9504D3EEE}" destId="{2BA06475-F0ED-46A5-9B52-1E7403674123}" srcOrd="0" destOrd="0" presId="urn:microsoft.com/office/officeart/2005/8/layout/orgChart1"/>
    <dgm:cxn modelId="{0A63480A-84E6-4636-905C-21D245AB3681}" type="presParOf" srcId="{8757BD28-52FF-4A05-B383-19D9504D3EEE}" destId="{5BA9C702-0906-44D5-8459-7025B3FA5849}" srcOrd="1" destOrd="0" presId="urn:microsoft.com/office/officeart/2005/8/layout/orgChart1"/>
    <dgm:cxn modelId="{263397F0-9DC5-4B7C-8041-BBAC03AECBE9}" type="presParOf" srcId="{FBE883D4-99FD-4A8A-8F90-B1308A169491}" destId="{8BB4A2C5-4F8E-4410-94E7-772E8E45372C}" srcOrd="1" destOrd="0" presId="urn:microsoft.com/office/officeart/2005/8/layout/orgChart1"/>
    <dgm:cxn modelId="{DD61D839-6CF7-478E-8E34-B048B3C5E7D7}" type="presParOf" srcId="{8BB4A2C5-4F8E-4410-94E7-772E8E45372C}" destId="{3D4B8138-6088-43F4-9196-6E624E8FEF13}" srcOrd="0" destOrd="0" presId="urn:microsoft.com/office/officeart/2005/8/layout/orgChart1"/>
    <dgm:cxn modelId="{FD35C589-E7C8-4FFC-9A18-CE62B5D73FA3}" type="presParOf" srcId="{8BB4A2C5-4F8E-4410-94E7-772E8E45372C}" destId="{72AFB216-0411-40FF-96B0-738EE14CA4B6}" srcOrd="1" destOrd="0" presId="urn:microsoft.com/office/officeart/2005/8/layout/orgChart1"/>
    <dgm:cxn modelId="{B112760D-8A56-4A24-89FC-1620B2776E34}" type="presParOf" srcId="{72AFB216-0411-40FF-96B0-738EE14CA4B6}" destId="{2448A927-41FC-4044-90B9-2B6607B07A09}" srcOrd="0" destOrd="0" presId="urn:microsoft.com/office/officeart/2005/8/layout/orgChart1"/>
    <dgm:cxn modelId="{AF08679F-A2AD-407B-9F62-A877D6BDAE58}" type="presParOf" srcId="{2448A927-41FC-4044-90B9-2B6607B07A09}" destId="{17E10323-AC29-4C6B-BFF0-E9EDA13CB153}" srcOrd="0" destOrd="0" presId="urn:microsoft.com/office/officeart/2005/8/layout/orgChart1"/>
    <dgm:cxn modelId="{9B5AE550-CF23-4908-9CC8-6C86775BBB6C}" type="presParOf" srcId="{2448A927-41FC-4044-90B9-2B6607B07A09}" destId="{B76BD2D4-3B90-46D4-8CB6-55078A022490}" srcOrd="1" destOrd="0" presId="urn:microsoft.com/office/officeart/2005/8/layout/orgChart1"/>
    <dgm:cxn modelId="{0438E283-7200-471B-8110-3F9105626EA6}" type="presParOf" srcId="{72AFB216-0411-40FF-96B0-738EE14CA4B6}" destId="{4AF0587E-24D7-4E0F-B08A-895E0BDCB043}" srcOrd="1" destOrd="0" presId="urn:microsoft.com/office/officeart/2005/8/layout/orgChart1"/>
    <dgm:cxn modelId="{B336F3DC-BD01-47AF-B715-D43C403046F3}" type="presParOf" srcId="{72AFB216-0411-40FF-96B0-738EE14CA4B6}" destId="{457E4B04-0EC7-4B29-A523-68F086BEDEE0}" srcOrd="2" destOrd="0" presId="urn:microsoft.com/office/officeart/2005/8/layout/orgChart1"/>
    <dgm:cxn modelId="{90EDDAC2-9CD4-4172-BE01-9FF904430DBE}" type="presParOf" srcId="{FBE883D4-99FD-4A8A-8F90-B1308A169491}" destId="{167304B9-6089-4186-BE41-458307946000}" srcOrd="2" destOrd="0" presId="urn:microsoft.com/office/officeart/2005/8/layout/orgChart1"/>
    <dgm:cxn modelId="{114EADBE-3B85-448D-8CB0-82C58D162ACD}" type="presParOf" srcId="{EFD0F20D-A30A-4473-8ACB-3E98A4724298}" destId="{AB815D0F-4F0C-46BB-B160-BF9A45A195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D4B8138-6088-43F4-9196-6E624E8FEF13}">
      <dsp:nvSpPr>
        <dsp:cNvPr id="0" name=""/>
        <dsp:cNvSpPr/>
      </dsp:nvSpPr>
      <dsp:spPr>
        <a:xfrm>
          <a:off x="3458490" y="2022120"/>
          <a:ext cx="205717" cy="6308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30868"/>
              </a:lnTo>
              <a:lnTo>
                <a:pt x="205717" y="63086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8C74CA-DD13-4DB8-9667-CC3A77BD8DC4}">
      <dsp:nvSpPr>
        <dsp:cNvPr id="0" name=""/>
        <dsp:cNvSpPr/>
      </dsp:nvSpPr>
      <dsp:spPr>
        <a:xfrm>
          <a:off x="2347613" y="1048389"/>
          <a:ext cx="1659457" cy="2880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002"/>
              </a:lnTo>
              <a:lnTo>
                <a:pt x="1659457" y="144002"/>
              </a:lnTo>
              <a:lnTo>
                <a:pt x="1659457" y="28800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A50661-2132-422B-A046-5E158CE83B80}">
      <dsp:nvSpPr>
        <dsp:cNvPr id="0" name=""/>
        <dsp:cNvSpPr/>
      </dsp:nvSpPr>
      <dsp:spPr>
        <a:xfrm>
          <a:off x="2301893" y="1048389"/>
          <a:ext cx="91440" cy="28800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8800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B1D1F1-BE72-4945-A097-353780D7E863}">
      <dsp:nvSpPr>
        <dsp:cNvPr id="0" name=""/>
        <dsp:cNvSpPr/>
      </dsp:nvSpPr>
      <dsp:spPr>
        <a:xfrm>
          <a:off x="688155" y="1048389"/>
          <a:ext cx="1659457" cy="288005"/>
        </a:xfrm>
        <a:custGeom>
          <a:avLst/>
          <a:gdLst/>
          <a:ahLst/>
          <a:cxnLst/>
          <a:rect l="0" t="0" r="0" b="0"/>
          <a:pathLst>
            <a:path>
              <a:moveTo>
                <a:pt x="1659457" y="0"/>
              </a:moveTo>
              <a:lnTo>
                <a:pt x="1659457" y="144002"/>
              </a:lnTo>
              <a:lnTo>
                <a:pt x="0" y="144002"/>
              </a:lnTo>
              <a:lnTo>
                <a:pt x="0" y="28800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116DEC-1613-414E-BB19-9120197ADEF5}">
      <dsp:nvSpPr>
        <dsp:cNvPr id="0" name=""/>
        <dsp:cNvSpPr/>
      </dsp:nvSpPr>
      <dsp:spPr>
        <a:xfrm>
          <a:off x="1340212" y="362662"/>
          <a:ext cx="2014801" cy="68572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600" kern="1200" dirty="0"/>
            <a:t>주기율표</a:t>
          </a:r>
          <a:endParaRPr lang="en-US" altLang="ko-KR" sz="1600" kern="1200" dirty="0"/>
        </a:p>
      </dsp:txBody>
      <dsp:txXfrm>
        <a:off x="1340212" y="362662"/>
        <a:ext cx="2014801" cy="685726"/>
      </dsp:txXfrm>
    </dsp:sp>
    <dsp:sp modelId="{996B8070-B04F-4B59-BB05-7D135370FEC8}">
      <dsp:nvSpPr>
        <dsp:cNvPr id="0" name=""/>
        <dsp:cNvSpPr/>
      </dsp:nvSpPr>
      <dsp:spPr>
        <a:xfrm>
          <a:off x="2429" y="1336394"/>
          <a:ext cx="1371452" cy="68572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600" kern="1200" dirty="0"/>
            <a:t>도움말</a:t>
          </a:r>
        </a:p>
      </dsp:txBody>
      <dsp:txXfrm>
        <a:off x="2429" y="1336394"/>
        <a:ext cx="1371452" cy="685726"/>
      </dsp:txXfrm>
    </dsp:sp>
    <dsp:sp modelId="{ED7CFF91-8344-4324-860B-37E8A1947846}">
      <dsp:nvSpPr>
        <dsp:cNvPr id="0" name=""/>
        <dsp:cNvSpPr/>
      </dsp:nvSpPr>
      <dsp:spPr>
        <a:xfrm>
          <a:off x="1661887" y="1336394"/>
          <a:ext cx="1371452" cy="68572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600" kern="1200" dirty="0"/>
            <a:t>이온화</a:t>
          </a:r>
        </a:p>
      </dsp:txBody>
      <dsp:txXfrm>
        <a:off x="1661887" y="1336394"/>
        <a:ext cx="1371452" cy="685726"/>
      </dsp:txXfrm>
    </dsp:sp>
    <dsp:sp modelId="{2BA06475-F0ED-46A5-9B52-1E7403674123}">
      <dsp:nvSpPr>
        <dsp:cNvPr id="0" name=""/>
        <dsp:cNvSpPr/>
      </dsp:nvSpPr>
      <dsp:spPr>
        <a:xfrm>
          <a:off x="3321344" y="1336394"/>
          <a:ext cx="1371452" cy="68572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600" kern="1200" dirty="0"/>
            <a:t>화합물</a:t>
          </a:r>
          <a:br>
            <a:rPr lang="en-US" altLang="ko-KR" sz="1600" kern="1200" dirty="0"/>
          </a:br>
          <a:r>
            <a:rPr lang="ko-KR" altLang="en-US" sz="1600" kern="1200" dirty="0"/>
            <a:t>검색</a:t>
          </a:r>
        </a:p>
      </dsp:txBody>
      <dsp:txXfrm>
        <a:off x="3321344" y="1336394"/>
        <a:ext cx="1371452" cy="685726"/>
      </dsp:txXfrm>
    </dsp:sp>
    <dsp:sp modelId="{17E10323-AC29-4C6B-BFF0-E9EDA13CB153}">
      <dsp:nvSpPr>
        <dsp:cNvPr id="0" name=""/>
        <dsp:cNvSpPr/>
      </dsp:nvSpPr>
      <dsp:spPr>
        <a:xfrm>
          <a:off x="3664208" y="2310125"/>
          <a:ext cx="1371452" cy="68572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 dirty="0"/>
            <a:t>3D </a:t>
          </a:r>
          <a:r>
            <a:rPr lang="ko-KR" altLang="en-US" sz="1600" kern="1200" dirty="0"/>
            <a:t>모델</a:t>
          </a:r>
        </a:p>
      </dsp:txBody>
      <dsp:txXfrm>
        <a:off x="3664208" y="2310125"/>
        <a:ext cx="1371452" cy="68572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F2258D-FF01-4870-8951-7152C3B81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제10회 개발자 개발계획서_팀명(팀장명).dotm</Template>
  <TotalTime>60</TotalTime>
  <Pages>15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ksh1</dc:creator>
  <cp:lastModifiedBy>임영규</cp:lastModifiedBy>
  <cp:revision>13</cp:revision>
  <dcterms:created xsi:type="dcterms:W3CDTF">2016-04-22T07:20:00Z</dcterms:created>
  <dcterms:modified xsi:type="dcterms:W3CDTF">2016-10-04T02:18:00Z</dcterms:modified>
</cp:coreProperties>
</file>